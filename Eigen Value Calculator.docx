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572" w14:textId="77777777" w:rsidR="004A73BF" w:rsidRPr="00084487" w:rsidRDefault="0060057A" w:rsidP="00253D45">
      <w:pPr>
        <w:tabs>
          <w:tab w:val="left" w:pos="6480"/>
        </w:tabs>
      </w:pPr>
      <w:r>
        <w:rPr>
          <w:noProof/>
          <w:lang w:eastAsia="en-US"/>
        </w:rPr>
        <w:drawing>
          <wp:anchor distT="0" distB="0" distL="114300" distR="114300" simplePos="0" relativeHeight="251631104" behindDoc="1" locked="0" layoutInCell="1" allowOverlap="1" wp14:anchorId="263DD0AE" wp14:editId="0CFF9CF7">
            <wp:simplePos x="0" y="0"/>
            <wp:positionH relativeFrom="column">
              <wp:posOffset>-242372</wp:posOffset>
            </wp:positionH>
            <wp:positionV relativeFrom="paragraph">
              <wp:posOffset>-966363</wp:posOffset>
            </wp:positionV>
            <wp:extent cx="10906699" cy="11087100"/>
            <wp:effectExtent l="0" t="0" r="9525" b="0"/>
            <wp:wrapNone/>
            <wp:docPr id="438" name="Picture 4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1464" cy="110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BBAA1" w14:textId="77777777" w:rsidR="004A73BF" w:rsidRPr="00084487" w:rsidRDefault="004A73BF" w:rsidP="007D5AC1"/>
    <w:p w14:paraId="6613B8FC" w14:textId="77777777" w:rsidR="004A73BF" w:rsidRPr="00084487" w:rsidRDefault="004A73BF" w:rsidP="007D5AC1"/>
    <w:p w14:paraId="1DAC7730" w14:textId="77777777" w:rsidR="004A73BF" w:rsidRPr="00084487" w:rsidRDefault="004A73BF" w:rsidP="007D5AC1"/>
    <w:p w14:paraId="7C652588" w14:textId="77777777" w:rsidR="004A73BF" w:rsidRPr="00084487" w:rsidRDefault="004A73BF" w:rsidP="007D5AC1"/>
    <w:p w14:paraId="4F5DBBFB" w14:textId="77777777" w:rsidR="004A73BF" w:rsidRPr="00084487" w:rsidRDefault="004A73BF" w:rsidP="007D5AC1"/>
    <w:p w14:paraId="5A016379" w14:textId="77777777" w:rsidR="004A73BF" w:rsidRPr="00084487" w:rsidRDefault="004A73BF" w:rsidP="007D5AC1"/>
    <w:p w14:paraId="02520A41" w14:textId="77777777" w:rsidR="004A73BF" w:rsidRPr="00084487" w:rsidRDefault="0060057A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04480" behindDoc="0" locked="0" layoutInCell="1" allowOverlap="1" wp14:anchorId="13EFE1A5" wp14:editId="74B03940">
                <wp:simplePos x="0" y="0"/>
                <wp:positionH relativeFrom="column">
                  <wp:posOffset>1257300</wp:posOffset>
                </wp:positionH>
                <wp:positionV relativeFrom="page">
                  <wp:posOffset>1943100</wp:posOffset>
                </wp:positionV>
                <wp:extent cx="5143500" cy="1714500"/>
                <wp:effectExtent l="0" t="0" r="0" b="0"/>
                <wp:wrapNone/>
                <wp:docPr id="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4A6C78" w14:textId="77777777" w:rsidR="000F0823" w:rsidRPr="000F0823" w:rsidRDefault="000F0823" w:rsidP="000F0823">
                            <w:pPr>
                              <w:pStyle w:val="Mysubhead"/>
                              <w:jc w:val="center"/>
                              <w:rPr>
                                <w:rFonts w:ascii="MS UI Gothic" w:eastAsia="MS UI Gothic" w:hAnsi="MS UI Gothic" w:cs="Tahoma"/>
                                <w:color w:val="BFCDF1"/>
                                <w:sz w:val="72"/>
                                <w:szCs w:val="72"/>
                                <w:lang w:val="en-IN"/>
                              </w:rPr>
                            </w:pPr>
                            <w:r w:rsidRPr="000F0823">
                              <w:rPr>
                                <w:rFonts w:ascii="MS UI Gothic" w:eastAsia="MS UI Gothic" w:hAnsi="MS UI Gothic" w:cs="Tahoma"/>
                                <w:color w:val="BFCDF1"/>
                                <w:sz w:val="72"/>
                                <w:szCs w:val="72"/>
                                <w:lang w:val="en-IN"/>
                              </w:rPr>
                              <w:t>Eigen Value Calculator</w:t>
                            </w:r>
                          </w:p>
                          <w:p w14:paraId="71B6683E" w14:textId="6C40B795" w:rsidR="009B11F6" w:rsidRPr="00951BDB" w:rsidRDefault="009B11F6" w:rsidP="003F7110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Arial Narrow" w:hAnsi="Arial Narrow" w:cs="Tahoma"/>
                                <w:b w:val="0"/>
                                <w:color w:val="BFCDF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FE1A5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99pt;margin-top:153pt;width:405pt;height:135pt;z-index:251604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" filled="f" fillcolor="#fffffe" stroked="f" strokecolor="#212120" insetpen="t">
                <v:textbox inset="2.88pt,2.88pt,2.88pt,2.88pt">
                  <w:txbxContent>
                    <w:p w14:paraId="674A6C78" w14:textId="77777777" w:rsidR="000F0823" w:rsidRPr="000F0823" w:rsidRDefault="000F0823" w:rsidP="000F0823">
                      <w:pPr>
                        <w:pStyle w:val="Mysubhead"/>
                        <w:jc w:val="center"/>
                        <w:rPr>
                          <w:rFonts w:ascii="MS UI Gothic" w:eastAsia="MS UI Gothic" w:hAnsi="MS UI Gothic" w:cs="Tahoma"/>
                          <w:color w:val="BFCDF1"/>
                          <w:sz w:val="72"/>
                          <w:szCs w:val="72"/>
                          <w:lang w:val="en-IN"/>
                        </w:rPr>
                      </w:pPr>
                      <w:r w:rsidRPr="000F0823">
                        <w:rPr>
                          <w:rFonts w:ascii="MS UI Gothic" w:eastAsia="MS UI Gothic" w:hAnsi="MS UI Gothic" w:cs="Tahoma"/>
                          <w:color w:val="BFCDF1"/>
                          <w:sz w:val="72"/>
                          <w:szCs w:val="72"/>
                          <w:lang w:val="en-IN"/>
                        </w:rPr>
                        <w:t>Eigen Value Calculator</w:t>
                      </w:r>
                    </w:p>
                    <w:p w14:paraId="71B6683E" w14:textId="6C40B795" w:rsidR="009B11F6" w:rsidRPr="00951BDB" w:rsidRDefault="009B11F6" w:rsidP="003F7110">
                      <w:pPr>
                        <w:pStyle w:val="Mysubhead"/>
                        <w:jc w:val="center"/>
                        <w:rPr>
                          <w:rStyle w:val="sowc"/>
                          <w:rFonts w:ascii="Arial Narrow" w:hAnsi="Arial Narrow" w:cs="Tahoma"/>
                          <w:b w:val="0"/>
                          <w:color w:val="BFCDF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060054E" w14:textId="77777777" w:rsidR="004A73BF" w:rsidRPr="00084487" w:rsidRDefault="004A73BF" w:rsidP="007D5AC1"/>
    <w:p w14:paraId="1EB842D4" w14:textId="77777777" w:rsidR="004A73BF" w:rsidRPr="00084487" w:rsidRDefault="004A73BF" w:rsidP="007D5AC1"/>
    <w:p w14:paraId="1DE8800E" w14:textId="77777777" w:rsidR="004A73BF" w:rsidRPr="00084487" w:rsidRDefault="004A73BF" w:rsidP="007D5AC1"/>
    <w:p w14:paraId="7B856609" w14:textId="77777777" w:rsidR="004A73BF" w:rsidRPr="00084487" w:rsidRDefault="004A73BF" w:rsidP="007D5AC1"/>
    <w:p w14:paraId="47A85603" w14:textId="77777777" w:rsidR="004A73BF" w:rsidRPr="00084487" w:rsidRDefault="004A73BF" w:rsidP="007D5AC1"/>
    <w:p w14:paraId="1FF89CEA" w14:textId="77777777" w:rsidR="004A73BF" w:rsidRPr="00084487" w:rsidRDefault="004A73BF" w:rsidP="007D5AC1"/>
    <w:p w14:paraId="1FA87F19" w14:textId="77777777" w:rsidR="004A73BF" w:rsidRPr="00084487" w:rsidRDefault="004A73BF" w:rsidP="007D5AC1"/>
    <w:p w14:paraId="1E209D81" w14:textId="77777777" w:rsidR="004A73BF" w:rsidRPr="00084487" w:rsidRDefault="004A73BF" w:rsidP="007D5AC1"/>
    <w:p w14:paraId="644712E9" w14:textId="77777777" w:rsidR="004A73BF" w:rsidRPr="00084487" w:rsidRDefault="004A73BF" w:rsidP="007D5AC1"/>
    <w:p w14:paraId="15AD6590" w14:textId="77777777" w:rsidR="004A73BF" w:rsidRPr="00084487" w:rsidRDefault="00F0441F" w:rsidP="00F0441F">
      <w:pPr>
        <w:tabs>
          <w:tab w:val="left" w:pos="3153"/>
        </w:tabs>
      </w:pPr>
      <w:r w:rsidRPr="00084487">
        <w:tab/>
      </w:r>
    </w:p>
    <w:p w14:paraId="381E14E3" w14:textId="77777777" w:rsidR="004A73BF" w:rsidRPr="00084487" w:rsidRDefault="004A73BF" w:rsidP="007D5AC1"/>
    <w:p w14:paraId="75141E8E" w14:textId="77777777" w:rsidR="004A73BF" w:rsidRPr="00084487" w:rsidRDefault="004A73BF" w:rsidP="007D5AC1"/>
    <w:p w14:paraId="1FE5227A" w14:textId="77777777" w:rsidR="004A73BF" w:rsidRPr="00084487" w:rsidRDefault="004A73BF" w:rsidP="007D5AC1"/>
    <w:p w14:paraId="34686395" w14:textId="77777777" w:rsidR="004A73BF" w:rsidRPr="00084487" w:rsidRDefault="004A73BF" w:rsidP="007D5AC1"/>
    <w:p w14:paraId="23C12CFD" w14:textId="77777777" w:rsidR="004A73BF" w:rsidRPr="00084487" w:rsidRDefault="004A73BF" w:rsidP="007D5AC1"/>
    <w:p w14:paraId="44E7A1EE" w14:textId="77777777" w:rsidR="004A73BF" w:rsidRPr="00084487" w:rsidRDefault="004A73BF" w:rsidP="007D5AC1"/>
    <w:p w14:paraId="053BEDE6" w14:textId="77777777" w:rsidR="004A73BF" w:rsidRPr="00084487" w:rsidRDefault="004A73BF" w:rsidP="007D5AC1"/>
    <w:p w14:paraId="67223A23" w14:textId="77777777" w:rsidR="004A73BF" w:rsidRPr="00084487" w:rsidRDefault="004A73BF" w:rsidP="007D5AC1"/>
    <w:p w14:paraId="271D49A7" w14:textId="77777777" w:rsidR="004A73BF" w:rsidRPr="00084487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299F4597" w14:textId="77777777" w:rsidR="004A73BF" w:rsidRPr="00084487" w:rsidRDefault="004A73BF" w:rsidP="007D5AC1"/>
    <w:p w14:paraId="5E3D74FD" w14:textId="77777777" w:rsidR="004A73BF" w:rsidRPr="00084487" w:rsidRDefault="004A73BF" w:rsidP="007D5AC1"/>
    <w:p w14:paraId="76BE0485" w14:textId="77777777" w:rsidR="004A73BF" w:rsidRPr="00084487" w:rsidRDefault="004A73BF" w:rsidP="007D5AC1"/>
    <w:p w14:paraId="72C050C2" w14:textId="77777777" w:rsidR="004A73BF" w:rsidRPr="00084487" w:rsidRDefault="004A73BF" w:rsidP="007D5AC1"/>
    <w:p w14:paraId="56E718CA" w14:textId="77777777" w:rsidR="004A73BF" w:rsidRPr="00084487" w:rsidRDefault="004A73BF" w:rsidP="007D5AC1"/>
    <w:p w14:paraId="7AAED007" w14:textId="77777777" w:rsidR="004A73BF" w:rsidRPr="00084487" w:rsidRDefault="004A73BF" w:rsidP="007D5AC1"/>
    <w:p w14:paraId="1F6F83CC" w14:textId="77777777" w:rsidR="004A73BF" w:rsidRPr="00084487" w:rsidRDefault="004A73BF" w:rsidP="007D5AC1"/>
    <w:p w14:paraId="141FE847" w14:textId="77777777" w:rsidR="004A73BF" w:rsidRPr="00084487" w:rsidRDefault="004A73BF" w:rsidP="007D5AC1"/>
    <w:p w14:paraId="271EA3FE" w14:textId="77777777" w:rsidR="004A73BF" w:rsidRPr="00084487" w:rsidRDefault="004A73BF" w:rsidP="007D5AC1"/>
    <w:p w14:paraId="5D860397" w14:textId="77777777" w:rsidR="004A73BF" w:rsidRPr="00084487" w:rsidRDefault="004A73BF" w:rsidP="007D5AC1"/>
    <w:p w14:paraId="79449A29" w14:textId="71D60ED4" w:rsidR="004A73BF" w:rsidRPr="00084487" w:rsidRDefault="00577C44" w:rsidP="007D5AC1">
      <w:r>
        <w:rPr>
          <w:noProof/>
          <w:lang w:eastAsia="en-US"/>
        </w:rPr>
        <w:lastRenderedPageBreak/>
        <w:drawing>
          <wp:anchor distT="0" distB="0" distL="114300" distR="114300" simplePos="0" relativeHeight="251634176" behindDoc="1" locked="0" layoutInCell="1" allowOverlap="1" wp14:anchorId="426B8D8A" wp14:editId="4D3C2A9B">
            <wp:simplePos x="0" y="0"/>
            <wp:positionH relativeFrom="column">
              <wp:posOffset>-110169</wp:posOffset>
            </wp:positionH>
            <wp:positionV relativeFrom="paragraph">
              <wp:posOffset>-2216777</wp:posOffset>
            </wp:positionV>
            <wp:extent cx="10796530" cy="15423614"/>
            <wp:effectExtent l="0" t="0" r="5080" b="6985"/>
            <wp:wrapNone/>
            <wp:docPr id="439" name="Picture 4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459" cy="1542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AFCB9" w14:textId="77777777" w:rsidR="004A73BF" w:rsidRPr="00084487" w:rsidRDefault="004A73BF" w:rsidP="007D5AC1"/>
    <w:p w14:paraId="071E195B" w14:textId="77777777" w:rsidR="004A73BF" w:rsidRPr="00084487" w:rsidRDefault="004A73BF" w:rsidP="007D5AC1"/>
    <w:p w14:paraId="28BF6ADD" w14:textId="77777777" w:rsidR="004A73BF" w:rsidRPr="00084487" w:rsidRDefault="004A73BF" w:rsidP="007D5AC1"/>
    <w:p w14:paraId="5273599B" w14:textId="77777777" w:rsidR="004A73BF" w:rsidRPr="00084487" w:rsidRDefault="004A73BF" w:rsidP="007D5AC1"/>
    <w:p w14:paraId="2E41676D" w14:textId="77777777" w:rsidR="004A73BF" w:rsidRPr="00084487" w:rsidRDefault="004A73BF" w:rsidP="007D5AC1"/>
    <w:p w14:paraId="1E298B74" w14:textId="77777777" w:rsidR="004A73BF" w:rsidRPr="00084487" w:rsidRDefault="004A73BF" w:rsidP="007D5AC1"/>
    <w:p w14:paraId="3AD7A63A" w14:textId="77777777" w:rsidR="004A73BF" w:rsidRPr="00084487" w:rsidRDefault="004A73BF" w:rsidP="007D5AC1"/>
    <w:p w14:paraId="7E10C4AD" w14:textId="77777777" w:rsidR="004A73BF" w:rsidRPr="00084487" w:rsidRDefault="004A73BF" w:rsidP="007D5AC1"/>
    <w:p w14:paraId="6456173C" w14:textId="252AC2C4" w:rsidR="004A73BF" w:rsidRPr="00084487" w:rsidRDefault="004A73BF" w:rsidP="007D5AC1"/>
    <w:p w14:paraId="55C63256" w14:textId="77777777" w:rsidR="004A73BF" w:rsidRPr="00084487" w:rsidRDefault="004A73BF" w:rsidP="007D5AC1"/>
    <w:p w14:paraId="2F85E968" w14:textId="77777777" w:rsidR="004A73BF" w:rsidRPr="00084487" w:rsidRDefault="004A73BF" w:rsidP="007D5AC1"/>
    <w:p w14:paraId="3F57FE4B" w14:textId="77777777" w:rsidR="004A73BF" w:rsidRPr="00084487" w:rsidRDefault="004A73BF" w:rsidP="007D5AC1"/>
    <w:p w14:paraId="2DC34FF9" w14:textId="77777777" w:rsidR="004A73BF" w:rsidRPr="00084487" w:rsidRDefault="004A73BF" w:rsidP="007D5AC1"/>
    <w:p w14:paraId="38DFDD4C" w14:textId="77777777" w:rsidR="004A73BF" w:rsidRPr="00084487" w:rsidRDefault="004A73BF" w:rsidP="007D5AC1"/>
    <w:p w14:paraId="7F397E47" w14:textId="0CECC1DE" w:rsidR="004A73BF" w:rsidRPr="00084487" w:rsidRDefault="000F0823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29056" behindDoc="0" locked="0" layoutInCell="1" allowOverlap="1" wp14:anchorId="279142F0" wp14:editId="2A22C776">
                <wp:simplePos x="0" y="0"/>
                <wp:positionH relativeFrom="column">
                  <wp:posOffset>2857500</wp:posOffset>
                </wp:positionH>
                <wp:positionV relativeFrom="page">
                  <wp:posOffset>685800</wp:posOffset>
                </wp:positionV>
                <wp:extent cx="4229100" cy="2476500"/>
                <wp:effectExtent l="0" t="0" r="0" b="0"/>
                <wp:wrapNone/>
                <wp:docPr id="5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F723C8" w14:textId="281B3F0C" w:rsidR="00003A78" w:rsidRPr="000F0823" w:rsidRDefault="000F0823" w:rsidP="00003A78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FBD4B4" w:themeColor="accent6" w:themeTint="66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FBD4B4" w:themeColor="accent6" w:themeTint="66"/>
                                <w:sz w:val="36"/>
                                <w:szCs w:val="36"/>
                                <w:shd w:val="clear" w:color="auto" w:fill="202124"/>
                                <w:lang w:val="en-US"/>
                              </w:rPr>
                              <w:t>→</w:t>
                            </w:r>
                            <w:r w:rsidRPr="000F0823">
                              <w:rPr>
                                <w:rFonts w:ascii="Arial" w:hAnsi="Arial"/>
                                <w:color w:val="FBD4B4" w:themeColor="accent6" w:themeTint="66"/>
                                <w:sz w:val="36"/>
                                <w:szCs w:val="36"/>
                                <w:shd w:val="clear" w:color="auto" w:fill="202124"/>
                              </w:rPr>
                              <w:t>Eigenvalues are </w:t>
                            </w:r>
                            <w:r w:rsidRPr="000F0823">
                              <w:rPr>
                                <w:rFonts w:ascii="Arial" w:hAnsi="Arial"/>
                                <w:b/>
                                <w:bCs/>
                                <w:color w:val="FBD4B4" w:themeColor="accent6" w:themeTint="66"/>
                                <w:sz w:val="36"/>
                                <w:szCs w:val="36"/>
                                <w:shd w:val="clear" w:color="auto" w:fill="202124"/>
                              </w:rPr>
                              <w:t>the special set of scalar values that is associated with the set of linear equations most probably in the matrix equations</w:t>
                            </w:r>
                            <w:r w:rsidRPr="000F0823">
                              <w:rPr>
                                <w:rFonts w:ascii="Arial" w:hAnsi="Arial"/>
                                <w:color w:val="FBD4B4" w:themeColor="accent6" w:themeTint="66"/>
                                <w:sz w:val="36"/>
                                <w:szCs w:val="36"/>
                                <w:shd w:val="clear" w:color="auto" w:fill="202124"/>
                              </w:rPr>
                              <w:t xml:space="preserve">. </w:t>
                            </w:r>
                            <w:r w:rsidRPr="000F0823">
                              <w:rPr>
                                <w:rFonts w:ascii="Arial" w:hAnsi="Arial"/>
                                <w:color w:val="FBD4B4" w:themeColor="accent6" w:themeTint="66"/>
                                <w:sz w:val="36"/>
                                <w:szCs w:val="36"/>
                                <w:shd w:val="clear" w:color="auto" w:fill="202124"/>
                              </w:rPr>
                              <w:t>The eigenvectors are also termed as characteristic roots. It is a non-zero vector that can be changed at most by its scalar factor after the application of linear transformations.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142F0" id="Text Box 343" o:spid="_x0000_s1027" type="#_x0000_t202" style="position:absolute;margin-left:225pt;margin-top:54pt;width:333pt;height:195pt;z-index:251629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" filled="f" fillcolor="#fffffe" stroked="f" strokecolor="#212120" insetpen="t">
                <v:textbox inset="2.88pt,2.88pt,2.88pt,2.88pt">
                  <w:txbxContent>
                    <w:p w14:paraId="0CF723C8" w14:textId="281B3F0C" w:rsidR="00003A78" w:rsidRPr="000F0823" w:rsidRDefault="000F0823" w:rsidP="00003A78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FBD4B4" w:themeColor="accent6" w:themeTint="66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FBD4B4" w:themeColor="accent6" w:themeTint="66"/>
                          <w:sz w:val="36"/>
                          <w:szCs w:val="36"/>
                          <w:shd w:val="clear" w:color="auto" w:fill="202124"/>
                          <w:lang w:val="en-US"/>
                        </w:rPr>
                        <w:t>→</w:t>
                      </w:r>
                      <w:r w:rsidRPr="000F0823">
                        <w:rPr>
                          <w:rFonts w:ascii="Arial" w:hAnsi="Arial"/>
                          <w:color w:val="FBD4B4" w:themeColor="accent6" w:themeTint="66"/>
                          <w:sz w:val="36"/>
                          <w:szCs w:val="36"/>
                          <w:shd w:val="clear" w:color="auto" w:fill="202124"/>
                        </w:rPr>
                        <w:t>Eigenvalues are </w:t>
                      </w:r>
                      <w:r w:rsidRPr="000F0823">
                        <w:rPr>
                          <w:rFonts w:ascii="Arial" w:hAnsi="Arial"/>
                          <w:b/>
                          <w:bCs/>
                          <w:color w:val="FBD4B4" w:themeColor="accent6" w:themeTint="66"/>
                          <w:sz w:val="36"/>
                          <w:szCs w:val="36"/>
                          <w:shd w:val="clear" w:color="auto" w:fill="202124"/>
                        </w:rPr>
                        <w:t>the special set of scalar values that is associated with the set of linear equations most probably in the matrix equations</w:t>
                      </w:r>
                      <w:r w:rsidRPr="000F0823">
                        <w:rPr>
                          <w:rFonts w:ascii="Arial" w:hAnsi="Arial"/>
                          <w:color w:val="FBD4B4" w:themeColor="accent6" w:themeTint="66"/>
                          <w:sz w:val="36"/>
                          <w:szCs w:val="36"/>
                          <w:shd w:val="clear" w:color="auto" w:fill="202124"/>
                        </w:rPr>
                        <w:t xml:space="preserve">. </w:t>
                      </w:r>
                      <w:r w:rsidRPr="000F0823">
                        <w:rPr>
                          <w:rFonts w:ascii="Arial" w:hAnsi="Arial"/>
                          <w:color w:val="FBD4B4" w:themeColor="accent6" w:themeTint="66"/>
                          <w:sz w:val="36"/>
                          <w:szCs w:val="36"/>
                          <w:shd w:val="clear" w:color="auto" w:fill="202124"/>
                        </w:rPr>
                        <w:t>The eigenvectors are also termed as characteristic roots. It is a non-zero vector that can be changed at most by its scalar factor after the application of linear transformations.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20864" behindDoc="0" locked="0" layoutInCell="1" allowOverlap="1" wp14:anchorId="45F8AFD6" wp14:editId="0E201123">
                <wp:simplePos x="0" y="0"/>
                <wp:positionH relativeFrom="column">
                  <wp:posOffset>457200</wp:posOffset>
                </wp:positionH>
                <wp:positionV relativeFrom="page">
                  <wp:posOffset>342900</wp:posOffset>
                </wp:positionV>
                <wp:extent cx="1876425" cy="9144000"/>
                <wp:effectExtent l="0" t="0" r="9525" b="0"/>
                <wp:wrapThrough wrapText="bothSides">
                  <wp:wrapPolygon edited="0">
                    <wp:start x="0" y="0"/>
                    <wp:lineTo x="0" y="21555"/>
                    <wp:lineTo x="21490" y="21555"/>
                    <wp:lineTo x="21490" y="0"/>
                    <wp:lineTo x="0" y="0"/>
                  </wp:wrapPolygon>
                </wp:wrapThrough>
                <wp:docPr id="4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79D8CE" w14:textId="04C8D836" w:rsidR="00151FD0" w:rsidRPr="00951BDB" w:rsidRDefault="000F0823" w:rsidP="00151FD0">
                            <w:pPr>
                              <w:pStyle w:val="MyHeadtitle"/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</w:rPr>
                              <w:t>Mini Project</w:t>
                            </w:r>
                          </w:p>
                          <w:p w14:paraId="550FD16B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0F0823">
                              <w:rPr>
                                <w:color w:val="FABF8F" w:themeColor="accent6" w:themeTint="99"/>
                                <w:sz w:val="40"/>
                                <w:szCs w:val="40"/>
                              </w:rPr>
                              <w:t>//</w:t>
                            </w: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Mini Project </w:t>
                            </w:r>
                            <w:proofErr w:type="gramStart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on </w:t>
                            </w:r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--→</w:t>
                            </w:r>
                          </w:p>
                          <w:p w14:paraId="039C287D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Eigen Value</w:t>
                            </w:r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 </w:t>
                            </w: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Calculator</w:t>
                            </w:r>
                          </w:p>
                          <w:p w14:paraId="16CC373E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1658022B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→</w:t>
                            </w: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Submitted to 'Mrs. </w:t>
                            </w:r>
                            <w:proofErr w:type="spellStart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Layanvya</w:t>
                            </w:r>
                            <w:proofErr w:type="spellEnd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' </w:t>
                            </w:r>
                          </w:p>
                          <w:p w14:paraId="4E247094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377B0D62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→</w:t>
                            </w: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Submitted by Arshaan</w:t>
                            </w:r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 Iqbal</w:t>
                            </w: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   </w:t>
                            </w:r>
                          </w:p>
                          <w:p w14:paraId="33C1D037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RA2111003011319 </w:t>
                            </w:r>
                          </w:p>
                          <w:p w14:paraId="7D916E3C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7C0ACB22" w14:textId="2A168B72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(H2)</w:t>
                            </w: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             </w:t>
                            </w:r>
                          </w:p>
                          <w:p w14:paraId="0FC97039" w14:textId="77777777" w:rsid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proofErr w:type="spellStart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Medikondur</w:t>
                            </w:r>
                            <w:proofErr w:type="spellEnd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Koustubh</w:t>
                            </w:r>
                            <w:proofErr w:type="spellEnd"/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 xml:space="preserve"> RA2111003011303      </w:t>
                            </w:r>
                          </w:p>
                          <w:p w14:paraId="00886FDB" w14:textId="4F8E6ABA" w:rsidR="000F0823" w:rsidRP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(H2)         </w:t>
                            </w:r>
                          </w:p>
                          <w:p w14:paraId="0D37CB60" w14:textId="77777777" w:rsidR="000F0823" w:rsidRPr="000F0823" w:rsidRDefault="000F0823" w:rsidP="000F0823">
                            <w:pPr>
                              <w:shd w:val="clear" w:color="auto" w:fill="323232"/>
                              <w:spacing w:line="285" w:lineRule="atLeast"/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0F0823">
                              <w:rPr>
                                <w:rFonts w:ascii="Consolas" w:eastAsia="Times New Roman" w:hAnsi="Consolas"/>
                                <w:color w:val="FABF8F" w:themeColor="accent6" w:themeTint="99"/>
                                <w:sz w:val="32"/>
                                <w:szCs w:val="32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446BB912" w14:textId="3081D8CD" w:rsidR="000F0823" w:rsidRDefault="000F0823" w:rsidP="00151FD0">
                            <w:pPr>
                              <w:pStyle w:val="My"/>
                              <w:jc w:val="both"/>
                              <w:rPr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8AFD6" id="Text Box 219" o:spid="_x0000_s1028" type="#_x0000_t202" style="position:absolute;margin-left:36pt;margin-top:27pt;width:147.75pt;height:10in;z-index:251620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" filled="f" fillcolor="#fffffe" stroked="f" strokecolor="#212120" insetpen="t">
                <v:textbox inset="2.88pt,2.88pt,2.88pt,2.88pt">
                  <w:txbxContent>
                    <w:p w14:paraId="1279D8CE" w14:textId="04C8D836" w:rsidR="00151FD0" w:rsidRPr="00951BDB" w:rsidRDefault="000F0823" w:rsidP="00151FD0">
                      <w:pPr>
                        <w:pStyle w:val="MyHeadtitle"/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</w:rPr>
                      </w:pPr>
                      <w:r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</w:rPr>
                        <w:t>Mini Project</w:t>
                      </w:r>
                    </w:p>
                    <w:p w14:paraId="550FD16B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 w:rsidRPr="000F0823">
                        <w:rPr>
                          <w:color w:val="FABF8F" w:themeColor="accent6" w:themeTint="99"/>
                          <w:sz w:val="40"/>
                          <w:szCs w:val="40"/>
                        </w:rPr>
                        <w:t>//</w:t>
                      </w: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Mini Project </w:t>
                      </w:r>
                      <w:proofErr w:type="gramStart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on </w:t>
                      </w:r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: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--→</w:t>
                      </w:r>
                    </w:p>
                    <w:p w14:paraId="039C287D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Eigen Value</w:t>
                      </w:r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 </w:t>
                      </w: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Calculator</w:t>
                      </w:r>
                    </w:p>
                    <w:p w14:paraId="16CC373E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1658022B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→</w:t>
                      </w: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Submitted to 'Mrs. </w:t>
                      </w:r>
                      <w:proofErr w:type="spellStart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Layanvya</w:t>
                      </w:r>
                      <w:proofErr w:type="spellEnd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' </w:t>
                      </w:r>
                    </w:p>
                    <w:p w14:paraId="4E247094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377B0D62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→</w:t>
                      </w: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Submitted by Arshaan</w:t>
                      </w:r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 Iqbal</w:t>
                      </w: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   </w:t>
                      </w:r>
                    </w:p>
                    <w:p w14:paraId="33C1D037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RA2111003011319 </w:t>
                      </w:r>
                    </w:p>
                    <w:p w14:paraId="7D916E3C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7C0ACB22" w14:textId="2A168B72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(H2)</w:t>
                      </w: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             </w:t>
                      </w:r>
                    </w:p>
                    <w:p w14:paraId="0FC97039" w14:textId="77777777" w:rsid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proofErr w:type="spellStart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Medikondur</w:t>
                      </w:r>
                      <w:proofErr w:type="spellEnd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Koustubh</w:t>
                      </w:r>
                      <w:proofErr w:type="spellEnd"/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 xml:space="preserve"> RA2111003011303      </w:t>
                      </w:r>
                    </w:p>
                    <w:p w14:paraId="00886FDB" w14:textId="4F8E6ABA" w:rsidR="000F0823" w:rsidRP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(H2)         </w:t>
                      </w:r>
                    </w:p>
                    <w:p w14:paraId="0D37CB60" w14:textId="77777777" w:rsidR="000F0823" w:rsidRPr="000F0823" w:rsidRDefault="000F0823" w:rsidP="000F0823">
                      <w:pPr>
                        <w:shd w:val="clear" w:color="auto" w:fill="323232"/>
                        <w:spacing w:line="285" w:lineRule="atLeast"/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</w:pPr>
                      <w:r w:rsidRPr="000F0823">
                        <w:rPr>
                          <w:rFonts w:ascii="Consolas" w:eastAsia="Times New Roman" w:hAnsi="Consolas"/>
                          <w:color w:val="FABF8F" w:themeColor="accent6" w:themeTint="99"/>
                          <w:sz w:val="32"/>
                          <w:szCs w:val="32"/>
                          <w:lang w:val="en-IN" w:eastAsia="en-IN"/>
                        </w:rPr>
                        <w:t>        }</w:t>
                      </w:r>
                    </w:p>
                    <w:p w14:paraId="446BB912" w14:textId="3081D8CD" w:rsidR="000F0823" w:rsidRDefault="000F0823" w:rsidP="00151FD0">
                      <w:pPr>
                        <w:pStyle w:val="My"/>
                        <w:jc w:val="both"/>
                        <w:rPr>
                          <w:color w:val="FFFFFF"/>
                          <w:lang w:val="en-US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5BAE698B" w14:textId="202658B4" w:rsidR="004A73BF" w:rsidRPr="00084487" w:rsidRDefault="004A73BF" w:rsidP="007D5AC1"/>
    <w:p w14:paraId="4D13EE29" w14:textId="04F22FF5" w:rsidR="004A73BF" w:rsidRPr="00084487" w:rsidRDefault="004A73BF" w:rsidP="007D5AC1"/>
    <w:p w14:paraId="10A46D9E" w14:textId="77777777" w:rsidR="004A73BF" w:rsidRPr="00084487" w:rsidRDefault="004A73BF" w:rsidP="007D5AC1"/>
    <w:p w14:paraId="0F0E0E42" w14:textId="7CA95DF9" w:rsidR="004A73BF" w:rsidRPr="00084487" w:rsidRDefault="004A73BF" w:rsidP="007D5AC1"/>
    <w:p w14:paraId="2945B4DF" w14:textId="2D4C5D57" w:rsidR="004A73BF" w:rsidRPr="00084487" w:rsidRDefault="004A73BF" w:rsidP="007D5AC1"/>
    <w:p w14:paraId="7238A002" w14:textId="1F3BAF23" w:rsidR="004A73BF" w:rsidRPr="00084487" w:rsidRDefault="004A73BF" w:rsidP="007D5AC1"/>
    <w:p w14:paraId="015F5422" w14:textId="77777777" w:rsidR="004A73BF" w:rsidRPr="00084487" w:rsidRDefault="004A73BF" w:rsidP="007D5AC1"/>
    <w:p w14:paraId="412B42F1" w14:textId="7CE27470" w:rsidR="004A73BF" w:rsidRPr="00084487" w:rsidRDefault="004A73BF" w:rsidP="007D5AC1"/>
    <w:p w14:paraId="33B3DFEF" w14:textId="5EA98DD4" w:rsidR="00F0441F" w:rsidRPr="00084487" w:rsidRDefault="00F0441F" w:rsidP="007D5AC1"/>
    <w:p w14:paraId="16A2A49A" w14:textId="3C787822" w:rsidR="00F0441F" w:rsidRPr="00084487" w:rsidRDefault="00F0441F" w:rsidP="007D5AC1"/>
    <w:p w14:paraId="78915413" w14:textId="19CDB096" w:rsidR="00F0441F" w:rsidRPr="00084487" w:rsidRDefault="00F0441F" w:rsidP="007D5AC1"/>
    <w:p w14:paraId="7A535C94" w14:textId="03083519" w:rsidR="00F0441F" w:rsidRPr="00084487" w:rsidRDefault="00F0441F" w:rsidP="007D5AC1"/>
    <w:p w14:paraId="6B138762" w14:textId="42B27B1A" w:rsidR="00F0441F" w:rsidRPr="00084487" w:rsidRDefault="00547D64" w:rsidP="007D5AC1">
      <w:r>
        <w:rPr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301A6BF5" wp14:editId="5D7D202B">
            <wp:simplePos x="0" y="0"/>
            <wp:positionH relativeFrom="column">
              <wp:posOffset>749146</wp:posOffset>
            </wp:positionH>
            <wp:positionV relativeFrom="paragraph">
              <wp:posOffset>9999</wp:posOffset>
            </wp:positionV>
            <wp:extent cx="9694843" cy="3336123"/>
            <wp:effectExtent l="0" t="0" r="1905" b="0"/>
            <wp:wrapNone/>
            <wp:docPr id="442" name="Picture 4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342" cy="33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DB0E9" w14:textId="687AC49F" w:rsidR="00F0441F" w:rsidRPr="00084487" w:rsidRDefault="00F0441F" w:rsidP="007D5AC1"/>
    <w:p w14:paraId="44B8D3A7" w14:textId="5D027795" w:rsidR="00F0441F" w:rsidRPr="00084487" w:rsidRDefault="00F0441F" w:rsidP="007D5AC1"/>
    <w:p w14:paraId="019C94EC" w14:textId="2BF37931" w:rsidR="00664743" w:rsidRPr="00084487" w:rsidRDefault="00664743" w:rsidP="007D5AC1"/>
    <w:p w14:paraId="6F09E0BF" w14:textId="0F29306E" w:rsidR="00664743" w:rsidRPr="00084487" w:rsidRDefault="00664743" w:rsidP="007D5AC1"/>
    <w:p w14:paraId="68FFF65F" w14:textId="77777777" w:rsidR="00F0441F" w:rsidRPr="00084487" w:rsidRDefault="00F0441F" w:rsidP="007D5AC1"/>
    <w:p w14:paraId="3E9B90F9" w14:textId="77777777" w:rsidR="00F0441F" w:rsidRPr="00084487" w:rsidRDefault="00F0441F" w:rsidP="007D5AC1"/>
    <w:p w14:paraId="711580F6" w14:textId="77777777" w:rsidR="00F0441F" w:rsidRPr="00084487" w:rsidRDefault="00F0441F" w:rsidP="007D5AC1"/>
    <w:p w14:paraId="61015BC5" w14:textId="77777777" w:rsidR="00F0441F" w:rsidRPr="00084487" w:rsidRDefault="00F0441F" w:rsidP="007D5AC1"/>
    <w:p w14:paraId="0C2A7EE5" w14:textId="508760A9" w:rsidR="00F0441F" w:rsidRPr="00084487" w:rsidRDefault="00577C44" w:rsidP="007D5AC1">
      <w:r>
        <w:rPr>
          <w:noProof/>
          <w:lang w:eastAsia="en-US"/>
        </w:rPr>
        <w:lastRenderedPageBreak/>
        <w:drawing>
          <wp:anchor distT="0" distB="0" distL="114300" distR="114300" simplePos="0" relativeHeight="251643392" behindDoc="1" locked="0" layoutInCell="1" allowOverlap="1" wp14:anchorId="6134A63F" wp14:editId="13CDCB8C">
            <wp:simplePos x="0" y="0"/>
            <wp:positionH relativeFrom="column">
              <wp:posOffset>-341523</wp:posOffset>
            </wp:positionH>
            <wp:positionV relativeFrom="paragraph">
              <wp:posOffset>-690941</wp:posOffset>
            </wp:positionV>
            <wp:extent cx="11016488" cy="16641223"/>
            <wp:effectExtent l="0" t="0" r="0" b="8890"/>
            <wp:wrapNone/>
            <wp:docPr id="440" name="Picture 44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059" cy="1665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2C100" w14:textId="28D76CE6" w:rsidR="00F0441F" w:rsidRPr="00084487" w:rsidRDefault="00F0441F" w:rsidP="007D5AC1"/>
    <w:p w14:paraId="62C30479" w14:textId="7EFB6A26" w:rsidR="00F0441F" w:rsidRPr="00084487" w:rsidRDefault="00F0441F" w:rsidP="007D5AC1"/>
    <w:p w14:paraId="6E8F903D" w14:textId="39455F6B" w:rsidR="00F0441F" w:rsidRPr="00084487" w:rsidRDefault="00F0441F" w:rsidP="007D5AC1"/>
    <w:p w14:paraId="149D5EC9" w14:textId="63A1127F" w:rsidR="00F0441F" w:rsidRPr="00084487" w:rsidRDefault="00577C44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13696" behindDoc="0" locked="0" layoutInCell="1" allowOverlap="1" wp14:anchorId="4FBF7F99" wp14:editId="756F0A4D">
                <wp:simplePos x="0" y="0"/>
                <wp:positionH relativeFrom="column">
                  <wp:posOffset>154236</wp:posOffset>
                </wp:positionH>
                <wp:positionV relativeFrom="page">
                  <wp:posOffset>1476260</wp:posOffset>
                </wp:positionV>
                <wp:extent cx="10532125" cy="6271895"/>
                <wp:effectExtent l="0" t="0" r="2540" b="0"/>
                <wp:wrapNone/>
                <wp:docPr id="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2125" cy="627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662B88" w14:textId="77777777" w:rsidR="008D100A" w:rsidRPr="008D100A" w:rsidRDefault="00591D19" w:rsidP="008D100A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</w:rPr>
                              <w:t>Project Statement →</w:t>
                            </w:r>
                            <w:r w:rsidR="006F51FF" w:rsidRPr="009A60FC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 w:rsidR="008D100A"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In this article we are going to develop an </w:t>
                            </w:r>
                            <w:r w:rsidR="008D100A" w:rsidRPr="008D100A">
                              <w:rPr>
                                <w:rStyle w:val="Strong"/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Algorithm for Power Method</w:t>
                            </w:r>
                            <w:r w:rsidR="008D100A"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for computing largest or dominant Eigen value and corresponding Eigen vector.</w:t>
                            </w:r>
                          </w:p>
                          <w:p w14:paraId="20A0DF0B" w14:textId="77777777" w:rsidR="008D100A" w:rsidRPr="008D100A" w:rsidRDefault="008D100A" w:rsidP="008D100A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Let A be the square matrix of order n i.e. A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n x n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 xml:space="preserve">. Then Power Method starts with one initial approximation to Eigen vector corresponding to largest Eigen value of size n x 1. Let this initial approximation be </w:t>
                            </w:r>
                            <w:proofErr w:type="spellStart"/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 xml:space="preserve"> x 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6996C48" w14:textId="77777777" w:rsidR="008D100A" w:rsidRPr="008D100A" w:rsidRDefault="008D100A" w:rsidP="008D100A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After initial assumption, we calculate </w:t>
                            </w:r>
                            <w:r w:rsidRPr="008D100A">
                              <w:rPr>
                                <w:rStyle w:val="HTMLVariable"/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FBD4B4" w:themeColor="accent6" w:themeTint="66"/>
                                <w:sz w:val="32"/>
                                <w:szCs w:val="32"/>
                                <w:shd w:val="clear" w:color="auto" w:fill="F5F5F5"/>
                              </w:rPr>
                              <w:t>AX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</w:t>
                            </w:r>
                            <w:proofErr w:type="gramStart"/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i.e.</w:t>
                            </w:r>
                            <w:proofErr w:type="gramEnd"/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 xml:space="preserve"> product of matrix A and X. From the product of AX we divide each element by largest element (by magnitude) and express them as λ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. Obtained value of λ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and 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are next better approximated value of largest Eigen value and corresponding Eigen vector.</w:t>
                            </w:r>
                          </w:p>
                          <w:p w14:paraId="16C64A3C" w14:textId="77777777" w:rsidR="008D100A" w:rsidRDefault="008D100A" w:rsidP="008D100A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Similarly, for the next step, we multiply A by 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. From the product of AX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we divide each element by largest element (by magnitude) and express them as λ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. Obtained value of λ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and X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are next better approximated value of largest Eigen value and corresponding Eigen vector.</w:t>
                            </w:r>
                          </w:p>
                          <w:p w14:paraId="4CD3C3CF" w14:textId="26B6B6C1" w:rsidR="008D100A" w:rsidRPr="008D100A" w:rsidRDefault="008D100A" w:rsidP="008D100A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 xml:space="preserve">And then we </w:t>
                            </w:r>
                            <w:r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 xml:space="preserve">will 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repeat this process until largest or dominant Eigen value and corresponding Eigen vector are obtained within desired accuracy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7F99" id="Text Box 150" o:spid="_x0000_s1029" type="#_x0000_t202" style="position:absolute;margin-left:12.15pt;margin-top:116.25pt;width:829.3pt;height:493.85pt;z-index:251613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" filled="f" fillcolor="#fffffe" stroked="f" strokecolor="#212120" insetpen="t">
                <v:textbox inset="2.88pt,2.88pt,2.88pt,2.88pt">
                  <w:txbxContent>
                    <w:p w14:paraId="2E662B88" w14:textId="77777777" w:rsidR="008D100A" w:rsidRPr="008D100A" w:rsidRDefault="00591D19" w:rsidP="008D100A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</w:rPr>
                        <w:t>Project Statement →</w:t>
                      </w:r>
                      <w:r w:rsidR="006F51FF" w:rsidRPr="009A60FC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 w:rsidR="008D100A"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In this article we are going to develop an </w:t>
                      </w:r>
                      <w:r w:rsidR="008D100A" w:rsidRPr="008D100A">
                        <w:rPr>
                          <w:rStyle w:val="Strong"/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Algorithm for Power Method</w:t>
                      </w:r>
                      <w:r w:rsidR="008D100A"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for computing largest or dominant Eigen value and corresponding Eigen vector.</w:t>
                      </w:r>
                    </w:p>
                    <w:p w14:paraId="20A0DF0B" w14:textId="77777777" w:rsidR="008D100A" w:rsidRPr="008D100A" w:rsidRDefault="008D100A" w:rsidP="008D100A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Let A be the square matrix of order n i.e. A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n x n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 xml:space="preserve">. Then Power Method starts with one initial approximation to Eigen vector corresponding to largest Eigen value of size n x 1. Let this initial approximation be </w:t>
                      </w:r>
                      <w:proofErr w:type="spellStart"/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spellEnd"/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 xml:space="preserve"> x 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.</w:t>
                      </w:r>
                    </w:p>
                    <w:p w14:paraId="56996C48" w14:textId="77777777" w:rsidR="008D100A" w:rsidRPr="008D100A" w:rsidRDefault="008D100A" w:rsidP="008D100A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After initial assumption, we calculate </w:t>
                      </w:r>
                      <w:r w:rsidRPr="008D100A">
                        <w:rPr>
                          <w:rStyle w:val="HTMLVariable"/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FBD4B4" w:themeColor="accent6" w:themeTint="66"/>
                          <w:sz w:val="32"/>
                          <w:szCs w:val="32"/>
                          <w:shd w:val="clear" w:color="auto" w:fill="F5F5F5"/>
                        </w:rPr>
                        <w:t>AX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</w:t>
                      </w:r>
                      <w:proofErr w:type="gramStart"/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i.e.</w:t>
                      </w:r>
                      <w:proofErr w:type="gramEnd"/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 xml:space="preserve"> product of matrix A and X. From the product of AX we divide each element by largest element (by magnitude) and express them as λ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. Obtained value of λ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and 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are next better approximated value of largest Eigen value and corresponding Eigen vector.</w:t>
                      </w:r>
                    </w:p>
                    <w:p w14:paraId="16C64A3C" w14:textId="77777777" w:rsidR="008D100A" w:rsidRDefault="008D100A" w:rsidP="008D100A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Similarly, for the next step, we multiply A by 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. From the product of AX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we divide each element by largest element (by magnitude) and express them as λ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. Obtained value of λ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and X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are next better approximated value of largest Eigen value and corresponding Eigen vector.</w:t>
                      </w:r>
                    </w:p>
                    <w:p w14:paraId="4CD3C3CF" w14:textId="26B6B6C1" w:rsidR="008D100A" w:rsidRPr="008D100A" w:rsidRDefault="008D100A" w:rsidP="008D100A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 xml:space="preserve">And then we </w:t>
                      </w:r>
                      <w:r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 xml:space="preserve">will 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repeat this process until largest or dominant Eigen value and corresponding Eigen vector are obtained within desired accuracy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4A0AC6" w14:textId="77777777" w:rsidR="00BE34C5" w:rsidRPr="00084487" w:rsidRDefault="00BE34C5" w:rsidP="007D5AC1"/>
    <w:p w14:paraId="578C5240" w14:textId="5005AB93" w:rsidR="00BE34C5" w:rsidRPr="00084487" w:rsidRDefault="00BE34C5" w:rsidP="007D5AC1"/>
    <w:p w14:paraId="3D3C5910" w14:textId="77777777" w:rsidR="00BE34C5" w:rsidRPr="00084487" w:rsidRDefault="00BE34C5" w:rsidP="007D5AC1"/>
    <w:p w14:paraId="4F317F4C" w14:textId="77777777" w:rsidR="00F0441F" w:rsidRPr="00084487" w:rsidRDefault="00F0441F" w:rsidP="007D5AC1"/>
    <w:p w14:paraId="38ED6133" w14:textId="5877D71A" w:rsidR="00F0441F" w:rsidRPr="00084487" w:rsidRDefault="00F0441F" w:rsidP="007D5AC1"/>
    <w:p w14:paraId="05B6AC29" w14:textId="77777777" w:rsidR="00664743" w:rsidRPr="00084487" w:rsidRDefault="00664743" w:rsidP="007D5AC1"/>
    <w:p w14:paraId="4BF75113" w14:textId="77777777" w:rsidR="00664743" w:rsidRPr="00084487" w:rsidRDefault="00664743" w:rsidP="007D5AC1"/>
    <w:p w14:paraId="69EE17DF" w14:textId="77777777" w:rsidR="00664743" w:rsidRPr="00084487" w:rsidRDefault="00664743" w:rsidP="007D5AC1"/>
    <w:p w14:paraId="6E16BB46" w14:textId="63F671FF" w:rsidR="00664743" w:rsidRPr="00084487" w:rsidRDefault="00664743" w:rsidP="007D5AC1"/>
    <w:p w14:paraId="791B5088" w14:textId="01446A65" w:rsidR="00664743" w:rsidRPr="00084487" w:rsidRDefault="00664743" w:rsidP="007D5AC1"/>
    <w:p w14:paraId="27ED6506" w14:textId="5DC3C95D" w:rsidR="00664743" w:rsidRPr="00084487" w:rsidRDefault="00664743" w:rsidP="007D5AC1"/>
    <w:p w14:paraId="59495525" w14:textId="46C1AE86" w:rsidR="00664743" w:rsidRPr="00084487" w:rsidRDefault="00664743" w:rsidP="007D5AC1"/>
    <w:p w14:paraId="6D544E98" w14:textId="4E55006B" w:rsidR="00664743" w:rsidRPr="00084487" w:rsidRDefault="00664743" w:rsidP="007D5AC1"/>
    <w:p w14:paraId="56581B79" w14:textId="37D29C9F" w:rsidR="00664743" w:rsidRPr="00084487" w:rsidRDefault="00664743" w:rsidP="007D5AC1"/>
    <w:p w14:paraId="0D22CD59" w14:textId="77777777" w:rsidR="00664743" w:rsidRPr="00084487" w:rsidRDefault="00664743" w:rsidP="007D5AC1"/>
    <w:p w14:paraId="0B2C8163" w14:textId="77777777" w:rsidR="00664743" w:rsidRPr="00084487" w:rsidRDefault="00664743" w:rsidP="007D5AC1"/>
    <w:p w14:paraId="456C7354" w14:textId="77777777" w:rsidR="00664743" w:rsidRPr="00084487" w:rsidRDefault="00664743" w:rsidP="007D5AC1"/>
    <w:p w14:paraId="6C91387A" w14:textId="58854FC1" w:rsidR="00664743" w:rsidRPr="00084487" w:rsidRDefault="00664743" w:rsidP="007D5AC1"/>
    <w:p w14:paraId="1A308DCB" w14:textId="77777777" w:rsidR="00664743" w:rsidRPr="00084487" w:rsidRDefault="00664743" w:rsidP="007D5AC1"/>
    <w:p w14:paraId="53BC66C2" w14:textId="77777777" w:rsidR="00664743" w:rsidRPr="00084487" w:rsidRDefault="00664743" w:rsidP="007D5AC1"/>
    <w:p w14:paraId="7DBEFB49" w14:textId="50165174" w:rsidR="00664743" w:rsidRPr="00084487" w:rsidRDefault="002D2E2F" w:rsidP="002D2E2F">
      <w:pPr>
        <w:tabs>
          <w:tab w:val="left" w:pos="9012"/>
        </w:tabs>
      </w:pPr>
      <w:r w:rsidRPr="00084487">
        <w:tab/>
      </w:r>
    </w:p>
    <w:p w14:paraId="22BB256B" w14:textId="77777777" w:rsidR="00664743" w:rsidRPr="00084487" w:rsidRDefault="00664743" w:rsidP="007D5AC1"/>
    <w:p w14:paraId="00974421" w14:textId="77777777" w:rsidR="00664743" w:rsidRPr="00084487" w:rsidRDefault="00664743" w:rsidP="007D5AC1"/>
    <w:p w14:paraId="461D59B0" w14:textId="77777777" w:rsidR="00664743" w:rsidRPr="00084487" w:rsidRDefault="00664743" w:rsidP="007D5AC1"/>
    <w:p w14:paraId="6F069B83" w14:textId="77777777" w:rsidR="00664743" w:rsidRPr="00084487" w:rsidRDefault="00664743" w:rsidP="007D5AC1"/>
    <w:p w14:paraId="6B88EF71" w14:textId="19D9B87D" w:rsidR="00664743" w:rsidRPr="00084487" w:rsidRDefault="008D100A" w:rsidP="007D5AC1">
      <w:r>
        <w:rPr>
          <w:noProof/>
          <w:lang w:eastAsia="en-US"/>
        </w:rPr>
        <w:drawing>
          <wp:anchor distT="0" distB="0" distL="114300" distR="114300" simplePos="0" relativeHeight="251685376" behindDoc="1" locked="0" layoutInCell="1" allowOverlap="1" wp14:anchorId="326790DF" wp14:editId="3A9B985E">
            <wp:simplePos x="0" y="0"/>
            <wp:positionH relativeFrom="column">
              <wp:posOffset>-8019545</wp:posOffset>
            </wp:positionH>
            <wp:positionV relativeFrom="paragraph">
              <wp:posOffset>-1260918</wp:posOffset>
            </wp:positionV>
            <wp:extent cx="8001000" cy="11430000"/>
            <wp:effectExtent l="0" t="0" r="0" b="0"/>
            <wp:wrapNone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7490DEC3" wp14:editId="78896C59">
                <wp:simplePos x="0" y="0"/>
                <wp:positionH relativeFrom="column">
                  <wp:posOffset>0</wp:posOffset>
                </wp:positionH>
                <wp:positionV relativeFrom="page">
                  <wp:posOffset>95250</wp:posOffset>
                </wp:positionV>
                <wp:extent cx="7334250" cy="1343025"/>
                <wp:effectExtent l="0" t="0" r="0" b="9525"/>
                <wp:wrapNone/>
                <wp:docPr id="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EDCFF2" w14:textId="57330DBC" w:rsidR="00591D19" w:rsidRPr="00591D19" w:rsidRDefault="00591D19" w:rsidP="008D100A">
                            <w:pPr>
                              <w:pStyle w:val="Heading1"/>
                              <w:spacing w:line="720" w:lineRule="atLeast"/>
                              <w:jc w:val="center"/>
                              <w:rPr>
                                <w:rFonts w:eastAsia="Times New Roman"/>
                                <w:color w:val="FBD4B4" w:themeColor="accent6" w:themeTint="66"/>
                                <w:kern w:val="36"/>
                                <w:lang w:val="en-IN" w:eastAsia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</w:rPr>
                              <w:t>Project Title →</w:t>
                            </w:r>
                            <w:r w:rsidRPr="009A60FC">
                              <w:rPr>
                                <w:color w:val="FFFFFF"/>
                              </w:rPr>
                              <w:t xml:space="preserve"> </w:t>
                            </w:r>
                            <w:r w:rsidRPr="00591D19">
                              <w:rPr>
                                <w:rFonts w:eastAsia="Times New Roman"/>
                                <w:color w:val="FBD4B4" w:themeColor="accent6" w:themeTint="66"/>
                                <w:kern w:val="36"/>
                                <w:lang w:val="en-IN" w:eastAsia="en-IN"/>
                              </w:rPr>
                              <w:t xml:space="preserve">Power Method Using C Programming for </w:t>
                            </w:r>
                            <w:proofErr w:type="gramStart"/>
                            <w:r w:rsidRPr="00591D19">
                              <w:rPr>
                                <w:rFonts w:eastAsia="Times New Roman"/>
                                <w:color w:val="FBD4B4" w:themeColor="accent6" w:themeTint="66"/>
                                <w:kern w:val="36"/>
                                <w:lang w:val="en-IN" w:eastAsia="en-IN"/>
                              </w:rPr>
                              <w:t xml:space="preserve">Finding </w:t>
                            </w:r>
                            <w:r w:rsidR="008D100A">
                              <w:rPr>
                                <w:rFonts w:eastAsia="Times New Roman"/>
                                <w:color w:val="FBD4B4" w:themeColor="accent6" w:themeTint="66"/>
                                <w:kern w:val="36"/>
                                <w:lang w:val="en-IN" w:eastAsia="en-IN"/>
                              </w:rPr>
                              <w:t xml:space="preserve"> </w:t>
                            </w:r>
                            <w:r w:rsidRPr="00591D19">
                              <w:rPr>
                                <w:rFonts w:eastAsia="Times New Roman"/>
                                <w:color w:val="FBD4B4" w:themeColor="accent6" w:themeTint="66"/>
                                <w:kern w:val="36"/>
                                <w:lang w:val="en-IN" w:eastAsia="en-IN"/>
                              </w:rPr>
                              <w:t>Dominant</w:t>
                            </w:r>
                            <w:proofErr w:type="gramEnd"/>
                            <w:r w:rsidRPr="00591D19">
                              <w:rPr>
                                <w:rFonts w:eastAsia="Times New Roman"/>
                                <w:color w:val="FBD4B4" w:themeColor="accent6" w:themeTint="66"/>
                                <w:kern w:val="36"/>
                                <w:lang w:val="en-IN" w:eastAsia="en-IN"/>
                              </w:rPr>
                              <w:t xml:space="preserve"> Eigen Value and Eigen Vector</w:t>
                            </w:r>
                          </w:p>
                          <w:p w14:paraId="01D8FBAB" w14:textId="5CA2C37B" w:rsidR="00591D19" w:rsidRPr="00591D19" w:rsidRDefault="00591D19" w:rsidP="008D100A">
                            <w:pPr>
                              <w:pStyle w:val="MyHeadtitle"/>
                              <w:jc w:val="center"/>
                              <w:rPr>
                                <w:rFonts w:ascii="Arial" w:hAnsi="Arial"/>
                                <w:color w:val="FBD4B4" w:themeColor="accent6" w:themeTint="66"/>
                                <w:sz w:val="32"/>
                              </w:rPr>
                            </w:pPr>
                            <w:r w:rsidRPr="00591D19">
                              <w:rPr>
                                <w:rFonts w:ascii="Arial" w:hAnsi="Arial"/>
                                <w:color w:val="FBD4B4" w:themeColor="accent6" w:themeTint="66"/>
                                <w:sz w:val="32"/>
                              </w:rPr>
                              <w:t>g</w:t>
                            </w:r>
                          </w:p>
                          <w:p w14:paraId="7C3B84C4" w14:textId="77777777" w:rsidR="00591D19" w:rsidRPr="00591D19" w:rsidRDefault="00591D19" w:rsidP="00591D19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ascii="Arial" w:hAnsi="Arial"/>
                                <w:color w:val="FBD4B4" w:themeColor="accent6" w:themeTint="66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2615582" w14:textId="77777777" w:rsidR="00591D19" w:rsidRPr="009A60FC" w:rsidRDefault="00591D19" w:rsidP="00591D19">
                            <w:pPr>
                              <w:pStyle w:val="MyHeadtitle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0DEC3" id="_x0000_s1030" type="#_x0000_t202" style="position:absolute;margin-left:0;margin-top:7.5pt;width:577.5pt;height:105.7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" filled="f" fillcolor="#fffffe" stroked="f" strokecolor="#212120" insetpen="t">
                <v:textbox inset="2.88pt,2.88pt,2.88pt,2.88pt">
                  <w:txbxContent>
                    <w:p w14:paraId="2EEDCFF2" w14:textId="57330DBC" w:rsidR="00591D19" w:rsidRPr="00591D19" w:rsidRDefault="00591D19" w:rsidP="008D100A">
                      <w:pPr>
                        <w:pStyle w:val="Heading1"/>
                        <w:spacing w:line="720" w:lineRule="atLeast"/>
                        <w:jc w:val="center"/>
                        <w:rPr>
                          <w:rFonts w:eastAsia="Times New Roman"/>
                          <w:color w:val="FBD4B4" w:themeColor="accent6" w:themeTint="66"/>
                          <w:kern w:val="36"/>
                          <w:lang w:val="en-IN" w:eastAsia="en-IN"/>
                        </w:rPr>
                      </w:pPr>
                      <w:r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</w:rPr>
                        <w:t>Project Title →</w:t>
                      </w:r>
                      <w:r w:rsidRPr="009A60FC">
                        <w:rPr>
                          <w:color w:val="FFFFFF"/>
                        </w:rPr>
                        <w:t xml:space="preserve"> </w:t>
                      </w:r>
                      <w:r w:rsidRPr="00591D19">
                        <w:rPr>
                          <w:rFonts w:eastAsia="Times New Roman"/>
                          <w:color w:val="FBD4B4" w:themeColor="accent6" w:themeTint="66"/>
                          <w:kern w:val="36"/>
                          <w:lang w:val="en-IN" w:eastAsia="en-IN"/>
                        </w:rPr>
                        <w:t xml:space="preserve">Power Method Using C Programming for </w:t>
                      </w:r>
                      <w:proofErr w:type="gramStart"/>
                      <w:r w:rsidRPr="00591D19">
                        <w:rPr>
                          <w:rFonts w:eastAsia="Times New Roman"/>
                          <w:color w:val="FBD4B4" w:themeColor="accent6" w:themeTint="66"/>
                          <w:kern w:val="36"/>
                          <w:lang w:val="en-IN" w:eastAsia="en-IN"/>
                        </w:rPr>
                        <w:t xml:space="preserve">Finding </w:t>
                      </w:r>
                      <w:r w:rsidR="008D100A">
                        <w:rPr>
                          <w:rFonts w:eastAsia="Times New Roman"/>
                          <w:color w:val="FBD4B4" w:themeColor="accent6" w:themeTint="66"/>
                          <w:kern w:val="36"/>
                          <w:lang w:val="en-IN" w:eastAsia="en-IN"/>
                        </w:rPr>
                        <w:t xml:space="preserve"> </w:t>
                      </w:r>
                      <w:r w:rsidRPr="00591D19">
                        <w:rPr>
                          <w:rFonts w:eastAsia="Times New Roman"/>
                          <w:color w:val="FBD4B4" w:themeColor="accent6" w:themeTint="66"/>
                          <w:kern w:val="36"/>
                          <w:lang w:val="en-IN" w:eastAsia="en-IN"/>
                        </w:rPr>
                        <w:t>Dominant</w:t>
                      </w:r>
                      <w:proofErr w:type="gramEnd"/>
                      <w:r w:rsidRPr="00591D19">
                        <w:rPr>
                          <w:rFonts w:eastAsia="Times New Roman"/>
                          <w:color w:val="FBD4B4" w:themeColor="accent6" w:themeTint="66"/>
                          <w:kern w:val="36"/>
                          <w:lang w:val="en-IN" w:eastAsia="en-IN"/>
                        </w:rPr>
                        <w:t xml:space="preserve"> Eigen Value and Eigen Vector</w:t>
                      </w:r>
                    </w:p>
                    <w:p w14:paraId="01D8FBAB" w14:textId="5CA2C37B" w:rsidR="00591D19" w:rsidRPr="00591D19" w:rsidRDefault="00591D19" w:rsidP="008D100A">
                      <w:pPr>
                        <w:pStyle w:val="MyHeadtitle"/>
                        <w:jc w:val="center"/>
                        <w:rPr>
                          <w:rFonts w:ascii="Arial" w:hAnsi="Arial"/>
                          <w:color w:val="FBD4B4" w:themeColor="accent6" w:themeTint="66"/>
                          <w:sz w:val="32"/>
                        </w:rPr>
                      </w:pPr>
                      <w:r w:rsidRPr="00591D19">
                        <w:rPr>
                          <w:rFonts w:ascii="Arial" w:hAnsi="Arial"/>
                          <w:color w:val="FBD4B4" w:themeColor="accent6" w:themeTint="66"/>
                          <w:sz w:val="32"/>
                        </w:rPr>
                        <w:t>g</w:t>
                      </w:r>
                    </w:p>
                    <w:p w14:paraId="7C3B84C4" w14:textId="77777777" w:rsidR="00591D19" w:rsidRPr="00591D19" w:rsidRDefault="00591D19" w:rsidP="00591D19">
                      <w:pPr>
                        <w:pStyle w:val="My"/>
                        <w:jc w:val="both"/>
                        <w:rPr>
                          <w:rStyle w:val="sowc"/>
                          <w:rFonts w:ascii="Arial" w:hAnsi="Arial"/>
                          <w:color w:val="FBD4B4" w:themeColor="accent6" w:themeTint="66"/>
                          <w:sz w:val="32"/>
                          <w:szCs w:val="32"/>
                          <w:lang w:val="en-US"/>
                        </w:rPr>
                      </w:pPr>
                    </w:p>
                    <w:p w14:paraId="12615582" w14:textId="77777777" w:rsidR="00591D19" w:rsidRPr="009A60FC" w:rsidRDefault="00591D19" w:rsidP="00591D19">
                      <w:pPr>
                        <w:pStyle w:val="MyHeadtitle"/>
                        <w:rPr>
                          <w:color w:va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56AFD1" w14:textId="49FA0483" w:rsidR="00664743" w:rsidRPr="00084487" w:rsidRDefault="00664743" w:rsidP="007D5AC1"/>
    <w:p w14:paraId="3BA3E92D" w14:textId="3A6B3725" w:rsidR="00664743" w:rsidRPr="00084487" w:rsidRDefault="00664743" w:rsidP="007D5AC1"/>
    <w:p w14:paraId="1A352DC1" w14:textId="044C9791" w:rsidR="00664743" w:rsidRPr="00084487" w:rsidRDefault="00577C44" w:rsidP="007D5AC1">
      <w:r>
        <w:rPr>
          <w:noProof/>
          <w:lang w:eastAsia="en-US"/>
        </w:rPr>
        <w:drawing>
          <wp:anchor distT="0" distB="0" distL="114300" distR="114300" simplePos="0" relativeHeight="251650560" behindDoc="1" locked="0" layoutInCell="1" allowOverlap="1" wp14:anchorId="080E6887" wp14:editId="32BFFD98">
            <wp:simplePos x="0" y="0"/>
            <wp:positionH relativeFrom="column">
              <wp:posOffset>77117</wp:posOffset>
            </wp:positionH>
            <wp:positionV relativeFrom="paragraph">
              <wp:posOffset>48099</wp:posOffset>
            </wp:positionV>
            <wp:extent cx="8879595" cy="946150"/>
            <wp:effectExtent l="0" t="0" r="0" b="6350"/>
            <wp:wrapNone/>
            <wp:docPr id="441" name="Picture 44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788" cy="9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906C1" w14:textId="1392039B" w:rsidR="00664743" w:rsidRPr="00084487" w:rsidRDefault="00664743" w:rsidP="007D5AC1"/>
    <w:p w14:paraId="11F4D216" w14:textId="271486F1" w:rsidR="00664743" w:rsidRPr="00084487" w:rsidRDefault="00664743" w:rsidP="007D5AC1"/>
    <w:p w14:paraId="782C63C4" w14:textId="2EC63BFD" w:rsidR="00664743" w:rsidRPr="00084487" w:rsidRDefault="00664743" w:rsidP="007D5AC1"/>
    <w:p w14:paraId="59FC44DF" w14:textId="33E1B8A9" w:rsidR="00664743" w:rsidRPr="00084487" w:rsidRDefault="00577C44" w:rsidP="007D5AC1">
      <w:r>
        <w:rPr>
          <w:noProof/>
          <w:lang w:eastAsia="en-US"/>
        </w:rPr>
        <w:lastRenderedPageBreak/>
        <mc:AlternateContent>
          <mc:Choice Requires="wps">
            <w:drawing>
              <wp:anchor distT="36576" distB="36576" distL="36576" distR="36576" simplePos="0" relativeHeight="251701760" behindDoc="0" locked="0" layoutInCell="1" allowOverlap="1" wp14:anchorId="0CD218BD" wp14:editId="2BCF347D">
                <wp:simplePos x="0" y="0"/>
                <wp:positionH relativeFrom="column">
                  <wp:posOffset>1663072</wp:posOffset>
                </wp:positionH>
                <wp:positionV relativeFrom="page">
                  <wp:posOffset>153984</wp:posOffset>
                </wp:positionV>
                <wp:extent cx="7491256" cy="6268598"/>
                <wp:effectExtent l="0" t="0" r="14605" b="18415"/>
                <wp:wrapNone/>
                <wp:docPr id="1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1256" cy="626859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0C77F" w14:textId="64B1F687" w:rsidR="00577C44" w:rsidRPr="008D100A" w:rsidRDefault="008D100A" w:rsidP="00577C44">
                            <w:pPr>
                              <w:pStyle w:val="Heading2"/>
                              <w:pBdr>
                                <w:bottom w:val="single" w:sz="6" w:space="18" w:color="E0E0E0"/>
                              </w:pBdr>
                              <w:spacing w:line="462" w:lineRule="atLeast"/>
                              <w:jc w:val="center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577C44">
                              <w:rPr>
                                <w:rFonts w:ascii="Arial" w:hAnsi="Arial" w:cs="Arial"/>
                                <w:color w:val="B6DDE8" w:themeColor="accent5" w:themeTint="66"/>
                                <w:sz w:val="52"/>
                                <w:szCs w:val="52"/>
                                <w:highlight w:val="black"/>
                              </w:rPr>
                              <w:t>Algorithm for Power Method</w:t>
                            </w:r>
                            <w:r w:rsidRPr="00577C44"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  <w:highlight w:val="black"/>
                              </w:rPr>
                              <w:t>→</w:t>
                            </w:r>
                          </w:p>
                          <w:p w14:paraId="34D8CF3F" w14:textId="77777777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1. Start</w:t>
                            </w:r>
                          </w:p>
                          <w:p w14:paraId="7C938537" w14:textId="1A4B7A87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426A8D4F" w14:textId="5CA84C95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2. Read Order of Matrix (n) and Tolerable Error (e)</w:t>
                            </w:r>
                          </w:p>
                          <w:p w14:paraId="0CBBF322" w14:textId="3F8ECB2B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216B1441" w14:textId="6414FEB2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3. Read Matrix A of Size n x n</w:t>
                            </w:r>
                          </w:p>
                          <w:p w14:paraId="23F4BE3B" w14:textId="147BD6D9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7F32B53F" w14:textId="6DEDF0B0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4. Read Initial Guess Vector X of Size n x 1</w:t>
                            </w:r>
                          </w:p>
                          <w:p w14:paraId="57602D98" w14:textId="5C377012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1FC1F5DD" w14:textId="55D33E2D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5. Initialize: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Lambda_Old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 = 1</w:t>
                            </w:r>
                          </w:p>
                          <w:p w14:paraId="6F01EA5C" w14:textId="240523CF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3788CBC6" w14:textId="2993B65D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6. Multiply: X_NEW = A * X</w:t>
                            </w:r>
                          </w:p>
                          <w:p w14:paraId="15FE4A9E" w14:textId="22C7D1BF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57814126" w14:textId="66C65C8F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7. Replace X by X_NEW</w:t>
                            </w:r>
                          </w:p>
                          <w:p w14:paraId="14AD4006" w14:textId="62D9C16C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557DEB43" w14:textId="56DE4684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8. Find Largest Element (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Lamda_New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) by Magnitude from X_NEW</w:t>
                            </w:r>
                          </w:p>
                          <w:p w14:paraId="5AB7554F" w14:textId="28442094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4650AE16" w14:textId="58A29373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9. Normalize or Divide X by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Lamda_New</w:t>
                            </w:r>
                            <w:proofErr w:type="spellEnd"/>
                          </w:p>
                          <w:p w14:paraId="20335B89" w14:textId="6FFF79C4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6D4B4C91" w14:textId="36EF4FFC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10. Display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Lamda_New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 and X</w:t>
                            </w:r>
                          </w:p>
                          <w:p w14:paraId="7CC5408C" w14:textId="77777777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</w:p>
                          <w:p w14:paraId="364A2E06" w14:textId="406C32FB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11. If |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Lambda_Old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 -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Lamda_New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| &gt; e then</w:t>
                            </w:r>
                          </w:p>
                          <w:p w14:paraId="56D47D10" w14:textId="3E9C6CD5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set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Lambda_Old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Lamda_New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 and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goto</w:t>
                            </w:r>
                            <w:proofErr w:type="spellEnd"/>
                          </w:p>
                          <w:p w14:paraId="30CEA355" w14:textId="12080DCF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step (6) otherwise </w:t>
                            </w:r>
                            <w:proofErr w:type="spellStart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>goto</w:t>
                            </w:r>
                            <w:proofErr w:type="spellEnd"/>
                            <w:r w:rsidRPr="00577C44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val="en-IN" w:eastAsia="en-IN"/>
                              </w:rPr>
                              <w:t xml:space="preserve"> step (12)</w:t>
                            </w:r>
                          </w:p>
                          <w:p w14:paraId="025CC987" w14:textId="5A067D4A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</w:pPr>
                          </w:p>
                          <w:p w14:paraId="3CABE4C2" w14:textId="46015779" w:rsidR="00577C44" w:rsidRPr="00577C44" w:rsidRDefault="00577C44" w:rsidP="00577C44">
                            <w:pPr>
                              <w:pBdr>
                                <w:left w:val="single" w:sz="24" w:space="12" w:color="00897B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tLeast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</w:pPr>
                            <w:r w:rsidRPr="00577C44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IN" w:eastAsia="en-IN"/>
                              </w:rPr>
                              <w:t>12. Stop</w:t>
                            </w:r>
                          </w:p>
                          <w:p w14:paraId="6756A700" w14:textId="60B257A2" w:rsidR="008D100A" w:rsidRPr="008D100A" w:rsidRDefault="008D100A" w:rsidP="00577C44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jc w:val="center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218BD" id="_x0000_s1031" type="#_x0000_t202" style="position:absolute;margin-left:130.95pt;margin-top:12.1pt;width:589.85pt;height:493.6pt;z-index:251701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" fillcolor="white [3201]" strokecolor="#c0504d [3205]" strokeweight="2pt">
                <v:textbox inset="2.88pt,2.88pt,2.88pt,2.88pt">
                  <w:txbxContent>
                    <w:p w14:paraId="7480C77F" w14:textId="64B1F687" w:rsidR="00577C44" w:rsidRPr="008D100A" w:rsidRDefault="008D100A" w:rsidP="00577C44">
                      <w:pPr>
                        <w:pStyle w:val="Heading2"/>
                        <w:pBdr>
                          <w:bottom w:val="single" w:sz="6" w:space="18" w:color="E0E0E0"/>
                        </w:pBdr>
                        <w:spacing w:line="462" w:lineRule="atLeast"/>
                        <w:jc w:val="center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577C44">
                        <w:rPr>
                          <w:rFonts w:ascii="Arial" w:hAnsi="Arial" w:cs="Arial"/>
                          <w:color w:val="B6DDE8" w:themeColor="accent5" w:themeTint="66"/>
                          <w:sz w:val="52"/>
                          <w:szCs w:val="52"/>
                          <w:highlight w:val="black"/>
                        </w:rPr>
                        <w:t>Algorithm for Power Method</w:t>
                      </w:r>
                      <w:r w:rsidRPr="00577C44"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  <w:highlight w:val="black"/>
                        </w:rPr>
                        <w:t>→</w:t>
                      </w:r>
                    </w:p>
                    <w:p w14:paraId="34D8CF3F" w14:textId="77777777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1. Start</w:t>
                      </w:r>
                    </w:p>
                    <w:p w14:paraId="7C938537" w14:textId="1A4B7A87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426A8D4F" w14:textId="5CA84C95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2. Read Order of Matrix (n) and Tolerable Error (e)</w:t>
                      </w:r>
                    </w:p>
                    <w:p w14:paraId="0CBBF322" w14:textId="3F8ECB2B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216B1441" w14:textId="6414FEB2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3. Read Matrix A of Size n x n</w:t>
                      </w:r>
                    </w:p>
                    <w:p w14:paraId="23F4BE3B" w14:textId="147BD6D9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7F32B53F" w14:textId="6DEDF0B0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4. Read Initial Guess Vector X of Size n x 1</w:t>
                      </w:r>
                    </w:p>
                    <w:p w14:paraId="57602D98" w14:textId="5C377012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1FC1F5DD" w14:textId="55D33E2D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5. Initialize: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Lambda_Old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 = 1</w:t>
                      </w:r>
                    </w:p>
                    <w:p w14:paraId="6F01EA5C" w14:textId="240523CF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3788CBC6" w14:textId="2993B65D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6. Multiply: X_NEW = A * X</w:t>
                      </w:r>
                    </w:p>
                    <w:p w14:paraId="15FE4A9E" w14:textId="22C7D1BF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57814126" w14:textId="66C65C8F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7. Replace X by X_NEW</w:t>
                      </w:r>
                    </w:p>
                    <w:p w14:paraId="14AD4006" w14:textId="62D9C16C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557DEB43" w14:textId="56DE4684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8. Find Largest Element (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Lamda_New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) by Magnitude from X_NEW</w:t>
                      </w:r>
                    </w:p>
                    <w:p w14:paraId="5AB7554F" w14:textId="28442094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4650AE16" w14:textId="58A29373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9. Normalize or Divide X by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Lamda_New</w:t>
                      </w:r>
                      <w:proofErr w:type="spellEnd"/>
                    </w:p>
                    <w:p w14:paraId="20335B89" w14:textId="6FFF79C4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6D4B4C91" w14:textId="36EF4FFC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10. Display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Lamda_New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 and X</w:t>
                      </w:r>
                    </w:p>
                    <w:p w14:paraId="7CC5408C" w14:textId="77777777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</w:p>
                    <w:p w14:paraId="364A2E06" w14:textId="406C32FB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11. If |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Lambda_Old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 -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Lamda_New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| &gt; e then</w:t>
                      </w:r>
                    </w:p>
                    <w:p w14:paraId="56D47D10" w14:textId="3E9C6CD5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set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Lambda_Old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Lamda_New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 and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goto</w:t>
                      </w:r>
                      <w:proofErr w:type="spellEnd"/>
                    </w:p>
                    <w:p w14:paraId="30CEA355" w14:textId="12080DCF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</w:pPr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step (6) otherwise </w:t>
                      </w:r>
                      <w:proofErr w:type="spellStart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>goto</w:t>
                      </w:r>
                      <w:proofErr w:type="spellEnd"/>
                      <w:r w:rsidRPr="00577C44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val="en-IN" w:eastAsia="en-IN"/>
                        </w:rPr>
                        <w:t xml:space="preserve"> step (12)</w:t>
                      </w:r>
                    </w:p>
                    <w:p w14:paraId="025CC987" w14:textId="5A067D4A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</w:pPr>
                    </w:p>
                    <w:p w14:paraId="3CABE4C2" w14:textId="46015779" w:rsidR="00577C44" w:rsidRPr="00577C44" w:rsidRDefault="00577C44" w:rsidP="00577C44">
                      <w:pPr>
                        <w:pBdr>
                          <w:left w:val="single" w:sz="24" w:space="12" w:color="00897B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tLeast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</w:pPr>
                      <w:r w:rsidRPr="00577C44">
                        <w:rPr>
                          <w:rFonts w:ascii="Courier New" w:eastAsia="Times New Roman" w:hAnsi="Courier New" w:cs="Courier New"/>
                          <w:color w:val="000000"/>
                          <w:lang w:val="en-IN" w:eastAsia="en-IN"/>
                        </w:rPr>
                        <w:t>12. Stop</w:t>
                      </w:r>
                    </w:p>
                    <w:p w14:paraId="6756A700" w14:textId="60B257A2" w:rsidR="008D100A" w:rsidRPr="008D100A" w:rsidRDefault="008D100A" w:rsidP="00577C44">
                      <w:pPr>
                        <w:pStyle w:val="NormalWeb"/>
                        <w:spacing w:before="480" w:beforeAutospacing="0" w:after="480" w:afterAutospacing="0" w:line="450" w:lineRule="atLeast"/>
                        <w:jc w:val="center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4592" behindDoc="1" locked="0" layoutInCell="1" allowOverlap="1" wp14:anchorId="4749ABDA" wp14:editId="11670DB2">
            <wp:simplePos x="0" y="0"/>
            <wp:positionH relativeFrom="column">
              <wp:posOffset>33051</wp:posOffset>
            </wp:positionH>
            <wp:positionV relativeFrom="paragraph">
              <wp:posOffset>-624840</wp:posOffset>
            </wp:positionV>
            <wp:extent cx="10873105" cy="12387507"/>
            <wp:effectExtent l="0" t="0" r="4445" b="0"/>
            <wp:wrapNone/>
            <wp:docPr id="12" name="Picture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0445" cy="1239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B03CA" w14:textId="284809F4" w:rsidR="00664743" w:rsidRPr="00084487" w:rsidRDefault="00664743" w:rsidP="007D5AC1"/>
    <w:p w14:paraId="7BFD41FB" w14:textId="72E4D933" w:rsidR="00664743" w:rsidRPr="00084487" w:rsidRDefault="00664743" w:rsidP="007D5AC1"/>
    <w:p w14:paraId="3DD94613" w14:textId="6664927B" w:rsidR="00F0441F" w:rsidRPr="00084487" w:rsidRDefault="00F0441F" w:rsidP="007D5AC1"/>
    <w:p w14:paraId="53622589" w14:textId="5CF4BB5D" w:rsidR="00664743" w:rsidRPr="00084487" w:rsidRDefault="00664743" w:rsidP="007D5AC1"/>
    <w:p w14:paraId="7746E26A" w14:textId="6B9DE283" w:rsidR="00664743" w:rsidRPr="00084487" w:rsidRDefault="00664743" w:rsidP="007D5AC1"/>
    <w:p w14:paraId="7569010E" w14:textId="77777777" w:rsidR="00664743" w:rsidRPr="00084487" w:rsidRDefault="00664743" w:rsidP="007D5AC1"/>
    <w:p w14:paraId="585A5C5D" w14:textId="1B10B1EB" w:rsidR="00664743" w:rsidRPr="00084487" w:rsidRDefault="00664743" w:rsidP="007D5AC1"/>
    <w:p w14:paraId="1D963361" w14:textId="62016581" w:rsidR="008D100A" w:rsidRDefault="0065314E" w:rsidP="0065314E">
      <w:pPr>
        <w:tabs>
          <w:tab w:val="left" w:pos="3300"/>
        </w:tabs>
      </w:pPr>
      <w:r w:rsidRPr="00084487">
        <w:tab/>
      </w:r>
    </w:p>
    <w:p w14:paraId="309CB340" w14:textId="77777777" w:rsidR="00547D64" w:rsidRDefault="00547D64" w:rsidP="00577C44"/>
    <w:p w14:paraId="2C94D9E7" w14:textId="77777777" w:rsidR="00547D64" w:rsidRDefault="00547D64" w:rsidP="00577C44"/>
    <w:p w14:paraId="52032D36" w14:textId="77777777" w:rsidR="00547D64" w:rsidRDefault="00547D64" w:rsidP="00577C44"/>
    <w:p w14:paraId="5C48A6E9" w14:textId="77777777" w:rsidR="00547D64" w:rsidRDefault="00547D64" w:rsidP="00577C44"/>
    <w:p w14:paraId="039D170F" w14:textId="77777777" w:rsidR="00547D64" w:rsidRDefault="00547D64" w:rsidP="00577C44"/>
    <w:p w14:paraId="224F1E17" w14:textId="77777777" w:rsidR="00547D64" w:rsidRDefault="00547D64" w:rsidP="00577C44"/>
    <w:p w14:paraId="118D5364" w14:textId="77777777" w:rsidR="00547D64" w:rsidRDefault="00547D64" w:rsidP="00577C44"/>
    <w:p w14:paraId="1A3DDC59" w14:textId="77777777" w:rsidR="00547D64" w:rsidRDefault="00547D64" w:rsidP="00577C44"/>
    <w:p w14:paraId="3DBDB7CC" w14:textId="77777777" w:rsidR="00547D64" w:rsidRDefault="00547D64" w:rsidP="00577C44"/>
    <w:p w14:paraId="00E872EF" w14:textId="77777777" w:rsidR="00547D64" w:rsidRDefault="00547D64" w:rsidP="00577C44"/>
    <w:p w14:paraId="0F385A71" w14:textId="77777777" w:rsidR="00547D64" w:rsidRDefault="00547D64" w:rsidP="00577C44"/>
    <w:p w14:paraId="120B6967" w14:textId="77777777" w:rsidR="00547D64" w:rsidRDefault="00547D64" w:rsidP="00577C44"/>
    <w:p w14:paraId="11DC579F" w14:textId="77777777" w:rsidR="00547D64" w:rsidRDefault="00547D64" w:rsidP="00577C44"/>
    <w:p w14:paraId="01916DF4" w14:textId="77777777" w:rsidR="00547D64" w:rsidRDefault="00547D64" w:rsidP="00577C44"/>
    <w:p w14:paraId="36D0A3EB" w14:textId="77777777" w:rsidR="00547D64" w:rsidRDefault="00547D64" w:rsidP="00577C44"/>
    <w:p w14:paraId="4C88B92D" w14:textId="77777777" w:rsidR="00547D64" w:rsidRDefault="00547D64" w:rsidP="00577C44"/>
    <w:p w14:paraId="6BCF9828" w14:textId="77777777" w:rsidR="00547D64" w:rsidRDefault="00547D64" w:rsidP="00577C44"/>
    <w:p w14:paraId="0EF1D5FC" w14:textId="77777777" w:rsidR="00547D64" w:rsidRDefault="00547D64" w:rsidP="00577C44"/>
    <w:p w14:paraId="2CE03C53" w14:textId="77777777" w:rsidR="00547D64" w:rsidRDefault="00547D64" w:rsidP="00577C44"/>
    <w:p w14:paraId="3F405235" w14:textId="77777777" w:rsidR="00547D64" w:rsidRDefault="00547D64" w:rsidP="00577C44"/>
    <w:p w14:paraId="59DC21A2" w14:textId="77777777" w:rsidR="00547D64" w:rsidRDefault="00547D64" w:rsidP="00577C44"/>
    <w:p w14:paraId="2E430232" w14:textId="77777777" w:rsidR="00547D64" w:rsidRDefault="00547D64" w:rsidP="00577C44"/>
    <w:p w14:paraId="3C44A851" w14:textId="77777777" w:rsidR="00547D64" w:rsidRDefault="00547D64" w:rsidP="00577C44"/>
    <w:p w14:paraId="016CA19B" w14:textId="77777777" w:rsidR="00547D64" w:rsidRDefault="00547D64" w:rsidP="00577C44"/>
    <w:p w14:paraId="3B6DFFA0" w14:textId="77777777" w:rsidR="00547D64" w:rsidRDefault="00547D64" w:rsidP="00577C44"/>
    <w:p w14:paraId="0EAFD177" w14:textId="77777777" w:rsidR="00547D64" w:rsidRDefault="00547D64" w:rsidP="00577C44"/>
    <w:p w14:paraId="43F23977" w14:textId="77777777" w:rsidR="00547D64" w:rsidRDefault="00547D64" w:rsidP="00577C44"/>
    <w:p w14:paraId="38EB6745" w14:textId="77777777" w:rsidR="00547D64" w:rsidRDefault="00547D64" w:rsidP="00577C44"/>
    <w:p w14:paraId="57EFDB86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lastRenderedPageBreak/>
        <w:t>#include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&lt;</w:t>
      </w:r>
      <w:proofErr w:type="spellStart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stdio.h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&gt;</w:t>
      </w:r>
    </w:p>
    <w:p w14:paraId="27C59A85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#include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&lt;</w:t>
      </w:r>
      <w:proofErr w:type="spellStart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conio.h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&gt;</w:t>
      </w:r>
    </w:p>
    <w:p w14:paraId="62C596F0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#include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&lt;</w:t>
      </w:r>
      <w:proofErr w:type="spellStart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math.h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&gt;</w:t>
      </w:r>
    </w:p>
    <w:p w14:paraId="513C5EF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414D5A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int </w:t>
      </w:r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main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7E55DF14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{</w:t>
      </w:r>
    </w:p>
    <w:p w14:paraId="3F5BF9ED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{</w:t>
      </w:r>
    </w:p>
    <w:p w14:paraId="468FD615" w14:textId="6E89614D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"Mini Project on Eigen Value Calculator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Submitted to 'Mrs. </w:t>
      </w:r>
      <w:proofErr w:type="spellStart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Layanvya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'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Submitted by Arshaan </w:t>
      </w:r>
      <w:r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 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Iqbal       (RA2111003011319)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             </w:t>
      </w:r>
      <w:proofErr w:type="spellStart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Medikondur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</w:t>
      </w:r>
      <w:proofErr w:type="spellStart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Koustubh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(RA2111003011303)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              (H2)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            </w:t>
      </w:r>
    </w:p>
    <w:p w14:paraId="1714CD6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}</w:t>
      </w:r>
    </w:p>
    <w:p w14:paraId="1419BAB9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A1D02C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#</w:t>
      </w:r>
      <w:proofErr w:type="gramStart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define</w:t>
      </w:r>
      <w:proofErr w:type="gram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SIZE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10</w:t>
      </w:r>
    </w:p>
    <w:p w14:paraId="06016A23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float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a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SIZE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][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SIZE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],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SIZE</w:t>
      </w:r>
      <w:proofErr w:type="gramStart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],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proofErr w:type="gramEnd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SIZE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];</w:t>
      </w:r>
    </w:p>
    <w:p w14:paraId="7F51774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float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temp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lambda_old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error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7359282B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int </w:t>
      </w:r>
      <w:proofErr w:type="spellStart"/>
      <w:proofErr w:type="gram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,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proofErr w:type="gram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,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step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3E66E9F0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//Ask the user to enter Order of Matrix</w:t>
      </w:r>
    </w:p>
    <w:p w14:paraId="0D2980D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"Enter Order of Matrix: 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0C3FA99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scanf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%d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&amp;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0159F3A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//Ask the user to enter Tolerable Error</w:t>
      </w:r>
    </w:p>
    <w:p w14:paraId="72E41EEF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"Enter Tolerable Error: 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3483A08D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scanf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%f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&amp;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error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38B30BA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//Reading the Matrix</w:t>
      </w:r>
    </w:p>
    <w:p w14:paraId="47D1E120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"Enter Coefficient of Matrix: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59B666F5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4598B925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{</w:t>
      </w:r>
    </w:p>
    <w:p w14:paraId="0F0388C0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15A1EC1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    {</w:t>
      </w:r>
    </w:p>
    <w:p w14:paraId="7FEB0CF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"a[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d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][</w:t>
      </w:r>
      <w:proofErr w:type="gramEnd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%d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]="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,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,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775E2F8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scanf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%f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&amp;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a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][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]);</w:t>
      </w:r>
    </w:p>
    <w:p w14:paraId="73535F4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    }</w:t>
      </w:r>
    </w:p>
    <w:p w14:paraId="607B415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}</w:t>
      </w:r>
    </w:p>
    <w:p w14:paraId="7387A8D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 Ask the user to enter Initial guess vector</w:t>
      </w:r>
    </w:p>
    <w:p w14:paraId="3665E779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"Enter Initial Guess Vector: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7E6DE7F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5969EFB6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501DFD7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"x[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d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]=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,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2990E09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scanf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%f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&amp;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]);</w:t>
      </w:r>
    </w:p>
    <w:p w14:paraId="360418E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563D3EC6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 xml:space="preserve">// Initializing </w:t>
      </w:r>
      <w:proofErr w:type="spellStart"/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Lambda_Old</w:t>
      </w:r>
      <w:proofErr w:type="spellEnd"/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 xml:space="preserve"> </w:t>
      </w:r>
    </w:p>
    <w:p w14:paraId="069E036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lambda_old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76F464B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 xml:space="preserve">//Multiplying </w:t>
      </w:r>
    </w:p>
    <w:p w14:paraId="18C8E7C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up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:</w:t>
      </w:r>
    </w:p>
    <w:p w14:paraId="6E7147CF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0ADCD414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54C0AAC0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temp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0.0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7E637D6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49CE1F8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    {</w:t>
      </w:r>
    </w:p>
    <w:p w14:paraId="039D1CF3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   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temp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temp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a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][</w:t>
      </w:r>
      <w:proofErr w:type="gram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*</w:t>
      </w:r>
      <w:proofErr w:type="gramEnd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j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];</w:t>
      </w:r>
    </w:p>
    <w:p w14:paraId="3D6C36A6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    }</w:t>
      </w:r>
    </w:p>
    <w:p w14:paraId="7B7943C3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]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temp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76297849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2FF890D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//Replacing</w:t>
      </w:r>
    </w:p>
    <w:p w14:paraId="6DD864F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21A7073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1FCBAF2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]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];</w:t>
      </w:r>
    </w:p>
    <w:p w14:paraId="640B4887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1FEA4953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 xml:space="preserve">// Finding largest </w:t>
      </w:r>
      <w:proofErr w:type="spellStart"/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intg</w:t>
      </w:r>
      <w:proofErr w:type="spellEnd"/>
    </w:p>
    <w:p w14:paraId="7A0BA64D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fabs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gramEnd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]);</w:t>
      </w:r>
    </w:p>
    <w:p w14:paraId="2BF7DE2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2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5F12FDBF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769D7854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if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fabs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])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&gt;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121E169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    {</w:t>
      </w:r>
    </w:p>
    <w:p w14:paraId="2755843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fabs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]);</w:t>
      </w:r>
    </w:p>
    <w:p w14:paraId="16BEC26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    }</w:t>
      </w:r>
    </w:p>
    <w:p w14:paraId="2F356DC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2FC1E64E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 Normalising</w:t>
      </w:r>
    </w:p>
    <w:p w14:paraId="3CAD04D8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549FA96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0C32096B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]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/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76A0082A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7466193B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lastRenderedPageBreak/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 Final step → Display the output</w:t>
      </w:r>
    </w:p>
    <w:p w14:paraId="0BE2F4E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\n\</w:t>
      </w:r>
      <w:proofErr w:type="spellStart"/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STEP</w:t>
      </w:r>
      <w:proofErr w:type="spell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-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%d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: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step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1CD92CBD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 xml:space="preserve">"Eigen Value = 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%f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52960FB2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"Eigen Vector: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\n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61E512FA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for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gramStart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1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gram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&lt;=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2C15EF9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609452F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printf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%f</w:t>
      </w:r>
      <w:r w:rsidRPr="00547D64">
        <w:rPr>
          <w:rFonts w:ascii="Consolas" w:eastAsia="Times New Roman" w:hAnsi="Consolas"/>
          <w:color w:val="AAAAAA"/>
          <w:sz w:val="21"/>
          <w:szCs w:val="21"/>
          <w:lang w:val="en-IN" w:eastAsia="en-IN"/>
        </w:rPr>
        <w:t>\t</w:t>
      </w:r>
      <w:r w:rsidRPr="00547D64">
        <w:rPr>
          <w:rFonts w:ascii="Consolas" w:eastAsia="Times New Roman" w:hAnsi="Consolas"/>
          <w:color w:val="A5C261"/>
          <w:sz w:val="21"/>
          <w:szCs w:val="21"/>
          <w:lang w:val="en-IN" w:eastAsia="en-IN"/>
        </w:rPr>
        <w:t>"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,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x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[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i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]);</w:t>
      </w:r>
    </w:p>
    <w:p w14:paraId="35406810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02E4F17A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//Checking Accuracy</w:t>
      </w:r>
    </w:p>
    <w:p w14:paraId="2410899F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if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fabs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-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lambda_old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&gt;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error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</w:t>
      </w:r>
    </w:p>
    <w:p w14:paraId="297C6A5D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{</w:t>
      </w:r>
    </w:p>
    <w:p w14:paraId="250934D9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lambda_old</w:t>
      </w:r>
      <w:proofErr w:type="spellEnd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=</w:t>
      </w:r>
      <w:proofErr w:type="spellStart"/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lambda_new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6D3D321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r w:rsidRPr="00547D64">
        <w:rPr>
          <w:rFonts w:ascii="Consolas" w:eastAsia="Times New Roman" w:hAnsi="Consolas"/>
          <w:color w:val="B7DFF8"/>
          <w:sz w:val="21"/>
          <w:szCs w:val="21"/>
          <w:lang w:val="en-IN" w:eastAsia="en-IN"/>
        </w:rPr>
        <w:t>step</w:t>
      </w:r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++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5FB84EBC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 xml:space="preserve">//using </w:t>
      </w:r>
      <w:proofErr w:type="spellStart"/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>goto</w:t>
      </w:r>
      <w:proofErr w:type="spellEnd"/>
      <w:r w:rsidRPr="00547D64">
        <w:rPr>
          <w:rFonts w:ascii="Consolas" w:eastAsia="Times New Roman" w:hAnsi="Consolas"/>
          <w:i/>
          <w:iCs/>
          <w:color w:val="BC9458"/>
          <w:sz w:val="21"/>
          <w:szCs w:val="21"/>
          <w:lang w:val="en-IN" w:eastAsia="en-IN"/>
        </w:rPr>
        <w:t xml:space="preserve"> statement → (up)</w:t>
      </w:r>
    </w:p>
    <w:p w14:paraId="3CB17829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goto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 </w:t>
      </w:r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up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;</w:t>
      </w:r>
    </w:p>
    <w:p w14:paraId="7F5B8C04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                }</w:t>
      </w:r>
    </w:p>
    <w:p w14:paraId="76176E76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7D64">
        <w:rPr>
          <w:rFonts w:ascii="Consolas" w:eastAsia="Times New Roman" w:hAnsi="Consolas"/>
          <w:color w:val="FFC66D"/>
          <w:sz w:val="21"/>
          <w:szCs w:val="21"/>
          <w:lang w:val="en-IN" w:eastAsia="en-IN"/>
        </w:rPr>
        <w:t>getch</w:t>
      </w:r>
      <w:proofErr w:type="spell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7BF58C31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 xml:space="preserve">                </w:t>
      </w:r>
      <w:proofErr w:type="gramStart"/>
      <w:r w:rsidRPr="00547D64">
        <w:rPr>
          <w:rFonts w:ascii="Consolas" w:eastAsia="Times New Roman" w:hAnsi="Consolas"/>
          <w:color w:val="CC7833"/>
          <w:sz w:val="21"/>
          <w:szCs w:val="21"/>
          <w:lang w:val="en-IN" w:eastAsia="en-IN"/>
        </w:rPr>
        <w:t>return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(</w:t>
      </w:r>
      <w:proofErr w:type="gramEnd"/>
      <w:r w:rsidRPr="00547D64">
        <w:rPr>
          <w:rFonts w:ascii="Consolas" w:eastAsia="Times New Roman" w:hAnsi="Consolas"/>
          <w:color w:val="6C99BB"/>
          <w:sz w:val="21"/>
          <w:szCs w:val="21"/>
          <w:lang w:val="en-IN" w:eastAsia="en-IN"/>
        </w:rPr>
        <w:t>0</w:t>
      </w: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);</w:t>
      </w:r>
    </w:p>
    <w:p w14:paraId="1610203A" w14:textId="77777777" w:rsidR="00547D64" w:rsidRPr="00547D64" w:rsidRDefault="00547D64" w:rsidP="00547D64">
      <w:pPr>
        <w:shd w:val="clear" w:color="auto" w:fill="323232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547D64">
        <w:rPr>
          <w:rFonts w:ascii="Consolas" w:eastAsia="Times New Roman" w:hAnsi="Consolas"/>
          <w:color w:val="CDCDCD"/>
          <w:sz w:val="21"/>
          <w:szCs w:val="21"/>
          <w:lang w:val="en-IN" w:eastAsia="en-IN"/>
        </w:rPr>
        <w:t>}            </w:t>
      </w:r>
    </w:p>
    <w:p w14:paraId="470261CD" w14:textId="77777777" w:rsidR="00577C44" w:rsidRDefault="00577C44">
      <w:r>
        <w:br w:type="page"/>
      </w:r>
    </w:p>
    <w:p w14:paraId="32E97D94" w14:textId="427AE016" w:rsidR="00547D64" w:rsidRDefault="00547D64" w:rsidP="0065314E">
      <w:pPr>
        <w:tabs>
          <w:tab w:val="left" w:pos="3300"/>
        </w:tabs>
      </w:pPr>
      <w:r>
        <w:rPr>
          <w:noProof/>
        </w:rPr>
        <w:lastRenderedPageBreak/>
        <w:drawing>
          <wp:inline distT="0" distB="0" distL="0" distR="0" wp14:anchorId="65BE0CD0" wp14:editId="1A3C1AA7">
            <wp:extent cx="10692130" cy="6011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806F" w14:textId="77777777" w:rsidR="00547D64" w:rsidRDefault="00547D64">
      <w:r>
        <w:br w:type="page"/>
      </w:r>
    </w:p>
    <w:p w14:paraId="3C853086" w14:textId="77777777" w:rsidR="00547D64" w:rsidRDefault="00547D64" w:rsidP="0065314E">
      <w:pPr>
        <w:tabs>
          <w:tab w:val="left" w:pos="3300"/>
        </w:tabs>
      </w:pPr>
    </w:p>
    <w:p w14:paraId="371F2FD5" w14:textId="1A40E5D6" w:rsidR="00547D64" w:rsidRDefault="00547D64" w:rsidP="00547D64">
      <w:r>
        <w:rPr>
          <w:noProof/>
        </w:rPr>
        <w:drawing>
          <wp:inline distT="0" distB="0" distL="0" distR="0" wp14:anchorId="216FAD89" wp14:editId="42B56443">
            <wp:extent cx="10692130" cy="6037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281" w14:textId="77777777" w:rsidR="00547D64" w:rsidRDefault="00547D64">
      <w:r>
        <w:br w:type="page"/>
      </w:r>
    </w:p>
    <w:p w14:paraId="2A1A40C1" w14:textId="094D86BA" w:rsidR="00547D64" w:rsidRDefault="00547D64" w:rsidP="00547D64"/>
    <w:p w14:paraId="23B1BC1D" w14:textId="6CB65AD6" w:rsidR="00547D64" w:rsidRDefault="00547D64" w:rsidP="00547D64">
      <w:r>
        <w:rPr>
          <w:noProof/>
        </w:rPr>
        <w:drawing>
          <wp:inline distT="0" distB="0" distL="0" distR="0" wp14:anchorId="6B678C51" wp14:editId="5AD8641C">
            <wp:extent cx="10692130" cy="598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BB54" w14:textId="199C0A01" w:rsidR="00547D64" w:rsidRDefault="00547D64">
      <w:r>
        <w:br w:type="page"/>
      </w:r>
    </w:p>
    <w:p w14:paraId="0999CF67" w14:textId="2B8E7667" w:rsidR="00664743" w:rsidRPr="00084487" w:rsidRDefault="00547D64" w:rsidP="00547D64">
      <w:r>
        <w:rPr>
          <w:noProof/>
          <w:lang w:eastAsia="en-US"/>
        </w:rPr>
        <w:lastRenderedPageBreak/>
        <w:drawing>
          <wp:anchor distT="0" distB="0" distL="114300" distR="114300" simplePos="0" relativeHeight="251676672" behindDoc="1" locked="0" layoutInCell="1" allowOverlap="1" wp14:anchorId="1361126E" wp14:editId="2BEC3359">
            <wp:simplePos x="0" y="0"/>
            <wp:positionH relativeFrom="column">
              <wp:posOffset>0</wp:posOffset>
            </wp:positionH>
            <wp:positionV relativeFrom="paragraph">
              <wp:posOffset>-2490004</wp:posOffset>
            </wp:positionV>
            <wp:extent cx="10906699" cy="11087100"/>
            <wp:effectExtent l="0" t="0" r="9525" b="0"/>
            <wp:wrapNone/>
            <wp:docPr id="22" name="Picture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699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10976" behindDoc="1" locked="0" layoutInCell="1" allowOverlap="1" wp14:anchorId="4F46C2D8" wp14:editId="3945FD98">
            <wp:simplePos x="0" y="0"/>
            <wp:positionH relativeFrom="column">
              <wp:posOffset>880745</wp:posOffset>
            </wp:positionH>
            <wp:positionV relativeFrom="paragraph">
              <wp:posOffset>3914025</wp:posOffset>
            </wp:positionV>
            <wp:extent cx="7921128" cy="2535513"/>
            <wp:effectExtent l="133350" t="495300" r="137160" b="494030"/>
            <wp:wrapNone/>
            <wp:docPr id="21" name="Picture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65657">
                      <a:off x="0" y="0"/>
                      <a:ext cx="7921128" cy="253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06880" behindDoc="0" locked="0" layoutInCell="1" allowOverlap="1" wp14:anchorId="45D2FFEA" wp14:editId="6FA27135">
                <wp:simplePos x="0" y="0"/>
                <wp:positionH relativeFrom="column">
                  <wp:posOffset>0</wp:posOffset>
                </wp:positionH>
                <wp:positionV relativeFrom="page">
                  <wp:posOffset>638978</wp:posOffset>
                </wp:positionV>
                <wp:extent cx="10532125" cy="1024569"/>
                <wp:effectExtent l="0" t="0" r="2540" b="4445"/>
                <wp:wrapNone/>
                <wp:docPr id="2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2125" cy="1024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4A5C54" w14:textId="48D6E430" w:rsidR="00547D64" w:rsidRPr="008D100A" w:rsidRDefault="00547D64" w:rsidP="00547D64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</w:rPr>
                              <w:t>Result</w:t>
                            </w:r>
                            <w:r>
                              <w:rPr>
                                <w:rFonts w:ascii="Arial Narrow" w:hAnsi="Arial Narrow"/>
                                <w:color w:val="BFCDF1"/>
                                <w:sz w:val="52"/>
                                <w:szCs w:val="52"/>
                              </w:rPr>
                              <w:t xml:space="preserve"> →</w:t>
                            </w:r>
                            <w:r w:rsidRPr="009A60FC">
                              <w:rPr>
                                <w:color w:va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Successfully d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evelop</w:t>
                            </w:r>
                            <w:r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ed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 xml:space="preserve"> an </w:t>
                            </w:r>
                            <w:r w:rsidRPr="008D100A">
                              <w:rPr>
                                <w:rStyle w:val="Strong"/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Algorithm for Power Method</w:t>
                            </w:r>
                            <w:r w:rsidRPr="008D100A"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 for computing largest or dominant Eigen value and corresponding Eigen vector</w:t>
                            </w:r>
                            <w:r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D8B4508" w14:textId="34EF26DE" w:rsidR="00547D64" w:rsidRPr="008D100A" w:rsidRDefault="00547D64" w:rsidP="00547D64">
                            <w:pPr>
                              <w:pStyle w:val="NormalWeb"/>
                              <w:spacing w:before="480" w:beforeAutospacing="0" w:after="480" w:afterAutospacing="0" w:line="450" w:lineRule="atLeast"/>
                              <w:rPr>
                                <w:rFonts w:ascii="Arial" w:hAnsi="Arial" w:cs="Arial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FFEA" id="_x0000_s1032" type="#_x0000_t202" style="position:absolute;margin-left:0;margin-top:50.3pt;width:829.3pt;height:80.65pt;z-index:251706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" filled="f" fillcolor="#fffffe" stroked="f" strokecolor="#212120" insetpen="t">
                <v:textbox inset="2.88pt,2.88pt,2.88pt,2.88pt">
                  <w:txbxContent>
                    <w:p w14:paraId="2E4A5C54" w14:textId="48D6E430" w:rsidR="00547D64" w:rsidRPr="008D100A" w:rsidRDefault="00547D64" w:rsidP="00547D64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</w:rPr>
                        <w:t>Result</w:t>
                      </w:r>
                      <w:r>
                        <w:rPr>
                          <w:rFonts w:ascii="Arial Narrow" w:hAnsi="Arial Narrow"/>
                          <w:color w:val="BFCDF1"/>
                          <w:sz w:val="52"/>
                          <w:szCs w:val="52"/>
                        </w:rPr>
                        <w:t xml:space="preserve"> →</w:t>
                      </w:r>
                      <w:r w:rsidRPr="009A60FC">
                        <w:rPr>
                          <w:color w:va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Successfully d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evelop</w:t>
                      </w:r>
                      <w:r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ed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 xml:space="preserve"> an </w:t>
                      </w:r>
                      <w:r w:rsidRPr="008D100A">
                        <w:rPr>
                          <w:rStyle w:val="Strong"/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Algorithm for Power Method</w:t>
                      </w:r>
                      <w:r w:rsidRPr="008D100A"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 for computing largest or dominant Eigen value and corresponding Eigen vector</w:t>
                      </w:r>
                      <w:r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  <w:t>.</w:t>
                      </w:r>
                    </w:p>
                    <w:p w14:paraId="0D8B4508" w14:textId="34EF26DE" w:rsidR="00547D64" w:rsidRPr="008D100A" w:rsidRDefault="00547D64" w:rsidP="00547D64">
                      <w:pPr>
                        <w:pStyle w:val="NormalWeb"/>
                        <w:spacing w:before="480" w:beforeAutospacing="0" w:after="480" w:afterAutospacing="0" w:line="450" w:lineRule="atLeast"/>
                        <w:rPr>
                          <w:rFonts w:ascii="Arial" w:hAnsi="Arial" w:cs="Arial"/>
                          <w:color w:val="FBD4B4" w:themeColor="accent6" w:themeTint="6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64743" w:rsidRPr="00084487" w:rsidSect="00577C44">
      <w:headerReference w:type="default" r:id="rId15"/>
      <w:footerReference w:type="default" r:id="rId16"/>
      <w:pgSz w:w="16838" w:h="11906" w:orient="landscape"/>
      <w:pgMar w:top="0" w:right="0" w:bottom="26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3AE7" w14:textId="77777777" w:rsidR="00827319" w:rsidRDefault="00827319">
      <w:r>
        <w:separator/>
      </w:r>
    </w:p>
  </w:endnote>
  <w:endnote w:type="continuationSeparator" w:id="0">
    <w:p w14:paraId="6CAA67BD" w14:textId="77777777" w:rsidR="00827319" w:rsidRDefault="0082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320D" w14:textId="25DA7DE2" w:rsidR="002D2E2F" w:rsidRPr="00B3059B" w:rsidRDefault="002D2E2F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3A09" w14:textId="77777777" w:rsidR="00827319" w:rsidRDefault="00827319">
      <w:r>
        <w:separator/>
      </w:r>
    </w:p>
  </w:footnote>
  <w:footnote w:type="continuationSeparator" w:id="0">
    <w:p w14:paraId="5C60E85B" w14:textId="77777777" w:rsidR="00827319" w:rsidRDefault="0082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097E7" w14:textId="77777777"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002363,#196dc8,#cfcfd7,#3a71ca,#4e71b6,#7d96c9,#d9d9d5,#f1f1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0823"/>
    <w:rsid w:val="000010CF"/>
    <w:rsid w:val="00003A78"/>
    <w:rsid w:val="00011ED4"/>
    <w:rsid w:val="00017B46"/>
    <w:rsid w:val="00021AB5"/>
    <w:rsid w:val="00040FED"/>
    <w:rsid w:val="00084487"/>
    <w:rsid w:val="000A0B9C"/>
    <w:rsid w:val="000A3F71"/>
    <w:rsid w:val="000C22EC"/>
    <w:rsid w:val="000D1636"/>
    <w:rsid w:val="000E65FE"/>
    <w:rsid w:val="000F0823"/>
    <w:rsid w:val="000F36F5"/>
    <w:rsid w:val="00120A74"/>
    <w:rsid w:val="00135CC7"/>
    <w:rsid w:val="00142DE5"/>
    <w:rsid w:val="00151FD0"/>
    <w:rsid w:val="00165042"/>
    <w:rsid w:val="00170756"/>
    <w:rsid w:val="00193B83"/>
    <w:rsid w:val="001A17BC"/>
    <w:rsid w:val="001A60AA"/>
    <w:rsid w:val="001D70E8"/>
    <w:rsid w:val="00202C7F"/>
    <w:rsid w:val="00250EA6"/>
    <w:rsid w:val="00253D45"/>
    <w:rsid w:val="00257872"/>
    <w:rsid w:val="002631D0"/>
    <w:rsid w:val="0027415D"/>
    <w:rsid w:val="00277ADB"/>
    <w:rsid w:val="00296925"/>
    <w:rsid w:val="002A11DD"/>
    <w:rsid w:val="002B1837"/>
    <w:rsid w:val="002C0B28"/>
    <w:rsid w:val="002C29A8"/>
    <w:rsid w:val="002C44A7"/>
    <w:rsid w:val="002C6C2F"/>
    <w:rsid w:val="002D2E2F"/>
    <w:rsid w:val="002D7284"/>
    <w:rsid w:val="002E7BDF"/>
    <w:rsid w:val="002F1A6B"/>
    <w:rsid w:val="00300F49"/>
    <w:rsid w:val="00302896"/>
    <w:rsid w:val="00302927"/>
    <w:rsid w:val="00303521"/>
    <w:rsid w:val="00326E92"/>
    <w:rsid w:val="00334927"/>
    <w:rsid w:val="003425C7"/>
    <w:rsid w:val="0034324E"/>
    <w:rsid w:val="003516E5"/>
    <w:rsid w:val="003720EC"/>
    <w:rsid w:val="00374974"/>
    <w:rsid w:val="003770ED"/>
    <w:rsid w:val="00395555"/>
    <w:rsid w:val="003B5F34"/>
    <w:rsid w:val="003C4A11"/>
    <w:rsid w:val="003C7BC2"/>
    <w:rsid w:val="003D1B6B"/>
    <w:rsid w:val="003D3432"/>
    <w:rsid w:val="003E3000"/>
    <w:rsid w:val="003E603D"/>
    <w:rsid w:val="003F320B"/>
    <w:rsid w:val="003F7110"/>
    <w:rsid w:val="00402392"/>
    <w:rsid w:val="0041525B"/>
    <w:rsid w:val="00437201"/>
    <w:rsid w:val="00441F76"/>
    <w:rsid w:val="00451EA1"/>
    <w:rsid w:val="004550DE"/>
    <w:rsid w:val="00456B8A"/>
    <w:rsid w:val="00472A30"/>
    <w:rsid w:val="00477487"/>
    <w:rsid w:val="00480DCE"/>
    <w:rsid w:val="0048460A"/>
    <w:rsid w:val="004931EC"/>
    <w:rsid w:val="004A61C2"/>
    <w:rsid w:val="004A73BF"/>
    <w:rsid w:val="004D6E72"/>
    <w:rsid w:val="004F0CA9"/>
    <w:rsid w:val="004F173F"/>
    <w:rsid w:val="004F1D56"/>
    <w:rsid w:val="004F3DEC"/>
    <w:rsid w:val="004F6FD5"/>
    <w:rsid w:val="0051301E"/>
    <w:rsid w:val="005152E8"/>
    <w:rsid w:val="005171C6"/>
    <w:rsid w:val="00520A48"/>
    <w:rsid w:val="00543295"/>
    <w:rsid w:val="00547D64"/>
    <w:rsid w:val="00550F55"/>
    <w:rsid w:val="0057122B"/>
    <w:rsid w:val="00575612"/>
    <w:rsid w:val="00575A7E"/>
    <w:rsid w:val="00577C44"/>
    <w:rsid w:val="00591D19"/>
    <w:rsid w:val="005929C2"/>
    <w:rsid w:val="005A31BE"/>
    <w:rsid w:val="005A70C7"/>
    <w:rsid w:val="005B1FD8"/>
    <w:rsid w:val="005B496C"/>
    <w:rsid w:val="005C4A56"/>
    <w:rsid w:val="005D5995"/>
    <w:rsid w:val="005D6C05"/>
    <w:rsid w:val="005E79F7"/>
    <w:rsid w:val="0060057A"/>
    <w:rsid w:val="0060063C"/>
    <w:rsid w:val="00607EBC"/>
    <w:rsid w:val="006132BD"/>
    <w:rsid w:val="00613870"/>
    <w:rsid w:val="00620AD1"/>
    <w:rsid w:val="00624168"/>
    <w:rsid w:val="0064034E"/>
    <w:rsid w:val="0065091C"/>
    <w:rsid w:val="0065314E"/>
    <w:rsid w:val="00654B6C"/>
    <w:rsid w:val="00663675"/>
    <w:rsid w:val="00664743"/>
    <w:rsid w:val="006A6DB8"/>
    <w:rsid w:val="006A7676"/>
    <w:rsid w:val="006B053E"/>
    <w:rsid w:val="006B470F"/>
    <w:rsid w:val="006C3563"/>
    <w:rsid w:val="006F27AE"/>
    <w:rsid w:val="006F51FF"/>
    <w:rsid w:val="00713B5B"/>
    <w:rsid w:val="00721613"/>
    <w:rsid w:val="00736DE7"/>
    <w:rsid w:val="0076568C"/>
    <w:rsid w:val="00766846"/>
    <w:rsid w:val="007717FC"/>
    <w:rsid w:val="00781213"/>
    <w:rsid w:val="00785EF6"/>
    <w:rsid w:val="007A3EB2"/>
    <w:rsid w:val="007B0248"/>
    <w:rsid w:val="007C475C"/>
    <w:rsid w:val="007D5AC1"/>
    <w:rsid w:val="008115FC"/>
    <w:rsid w:val="00815DCC"/>
    <w:rsid w:val="00817F7F"/>
    <w:rsid w:val="00824246"/>
    <w:rsid w:val="00827319"/>
    <w:rsid w:val="008319EF"/>
    <w:rsid w:val="00841063"/>
    <w:rsid w:val="008477D0"/>
    <w:rsid w:val="008523D8"/>
    <w:rsid w:val="0085280D"/>
    <w:rsid w:val="00860919"/>
    <w:rsid w:val="00872419"/>
    <w:rsid w:val="00887B35"/>
    <w:rsid w:val="0089217F"/>
    <w:rsid w:val="00894A08"/>
    <w:rsid w:val="008A10FA"/>
    <w:rsid w:val="008D100A"/>
    <w:rsid w:val="008D5AE9"/>
    <w:rsid w:val="008D7151"/>
    <w:rsid w:val="0090669D"/>
    <w:rsid w:val="009066B9"/>
    <w:rsid w:val="00911927"/>
    <w:rsid w:val="00916CC1"/>
    <w:rsid w:val="0094182A"/>
    <w:rsid w:val="0094611A"/>
    <w:rsid w:val="00951BDB"/>
    <w:rsid w:val="00951CB8"/>
    <w:rsid w:val="00952241"/>
    <w:rsid w:val="00964BA5"/>
    <w:rsid w:val="009A0AAB"/>
    <w:rsid w:val="009A0F3E"/>
    <w:rsid w:val="009A60FC"/>
    <w:rsid w:val="009B11F6"/>
    <w:rsid w:val="009C09F5"/>
    <w:rsid w:val="009C2D60"/>
    <w:rsid w:val="009E10A6"/>
    <w:rsid w:val="00A02C2C"/>
    <w:rsid w:val="00A1297B"/>
    <w:rsid w:val="00A14C7C"/>
    <w:rsid w:val="00A274FD"/>
    <w:rsid w:val="00A308CE"/>
    <w:rsid w:val="00A340FB"/>
    <w:rsid w:val="00A36885"/>
    <w:rsid w:val="00A37E8F"/>
    <w:rsid w:val="00A440AB"/>
    <w:rsid w:val="00A53CA1"/>
    <w:rsid w:val="00A60E43"/>
    <w:rsid w:val="00A644D2"/>
    <w:rsid w:val="00A7110C"/>
    <w:rsid w:val="00A80198"/>
    <w:rsid w:val="00A80207"/>
    <w:rsid w:val="00A8148B"/>
    <w:rsid w:val="00A85565"/>
    <w:rsid w:val="00A907BA"/>
    <w:rsid w:val="00A973F5"/>
    <w:rsid w:val="00AB16C9"/>
    <w:rsid w:val="00AC769F"/>
    <w:rsid w:val="00AD55C1"/>
    <w:rsid w:val="00B02057"/>
    <w:rsid w:val="00B136DE"/>
    <w:rsid w:val="00B166BC"/>
    <w:rsid w:val="00B17751"/>
    <w:rsid w:val="00B267F5"/>
    <w:rsid w:val="00B3059B"/>
    <w:rsid w:val="00B30918"/>
    <w:rsid w:val="00B32E9E"/>
    <w:rsid w:val="00B47FBE"/>
    <w:rsid w:val="00B551F0"/>
    <w:rsid w:val="00B62F80"/>
    <w:rsid w:val="00B75296"/>
    <w:rsid w:val="00B75E65"/>
    <w:rsid w:val="00B7740F"/>
    <w:rsid w:val="00B77902"/>
    <w:rsid w:val="00BE2C3F"/>
    <w:rsid w:val="00BE34C5"/>
    <w:rsid w:val="00BF37D2"/>
    <w:rsid w:val="00BF7934"/>
    <w:rsid w:val="00C10192"/>
    <w:rsid w:val="00C1089B"/>
    <w:rsid w:val="00C21593"/>
    <w:rsid w:val="00C22043"/>
    <w:rsid w:val="00C562F4"/>
    <w:rsid w:val="00C64225"/>
    <w:rsid w:val="00C662FD"/>
    <w:rsid w:val="00C751CB"/>
    <w:rsid w:val="00C801EE"/>
    <w:rsid w:val="00C875D7"/>
    <w:rsid w:val="00C90C16"/>
    <w:rsid w:val="00CA494F"/>
    <w:rsid w:val="00CC1E4A"/>
    <w:rsid w:val="00CD3751"/>
    <w:rsid w:val="00CE4F31"/>
    <w:rsid w:val="00CF4852"/>
    <w:rsid w:val="00CF7D70"/>
    <w:rsid w:val="00D05A04"/>
    <w:rsid w:val="00D14628"/>
    <w:rsid w:val="00D1568E"/>
    <w:rsid w:val="00D17480"/>
    <w:rsid w:val="00D278F8"/>
    <w:rsid w:val="00D300C1"/>
    <w:rsid w:val="00D32C3B"/>
    <w:rsid w:val="00D3445C"/>
    <w:rsid w:val="00D57674"/>
    <w:rsid w:val="00D65E3F"/>
    <w:rsid w:val="00D80A18"/>
    <w:rsid w:val="00D80CC9"/>
    <w:rsid w:val="00D83470"/>
    <w:rsid w:val="00DA5376"/>
    <w:rsid w:val="00DB2A67"/>
    <w:rsid w:val="00DD595E"/>
    <w:rsid w:val="00DD7771"/>
    <w:rsid w:val="00DE25B7"/>
    <w:rsid w:val="00E00418"/>
    <w:rsid w:val="00E41D36"/>
    <w:rsid w:val="00E479C2"/>
    <w:rsid w:val="00E55666"/>
    <w:rsid w:val="00EA5AAE"/>
    <w:rsid w:val="00EC1FA5"/>
    <w:rsid w:val="00ED167A"/>
    <w:rsid w:val="00EE3315"/>
    <w:rsid w:val="00EF637F"/>
    <w:rsid w:val="00F0441F"/>
    <w:rsid w:val="00F36533"/>
    <w:rsid w:val="00F406CE"/>
    <w:rsid w:val="00F416B5"/>
    <w:rsid w:val="00F5435D"/>
    <w:rsid w:val="00F60BE9"/>
    <w:rsid w:val="00F610F3"/>
    <w:rsid w:val="00F93022"/>
    <w:rsid w:val="00FA66E5"/>
    <w:rsid w:val="00FB40E4"/>
    <w:rsid w:val="00FB435D"/>
    <w:rsid w:val="00F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63,#196dc8,#cfcfd7,#3a71ca,#4e71b6,#7d96c9,#d9d9d5,#f1f1ef"/>
    </o:shapedefaults>
    <o:shapelayout v:ext="edit">
      <o:idmap v:ext="edit" data="1"/>
    </o:shapelayout>
  </w:shapeDefaults>
  <w:decimalSymbol w:val="."/>
  <w:listSeparator w:val=","/>
  <w14:docId w14:val="7AF372AD"/>
  <w15:docId w15:val="{7E5499C0-299D-4639-852C-EBAB6681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D10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character" w:customStyle="1" w:styleId="Heading1Char">
    <w:name w:val="Heading 1 Char"/>
    <w:basedOn w:val="DefaultParagraphFont"/>
    <w:link w:val="Heading1"/>
    <w:uiPriority w:val="9"/>
    <w:rsid w:val="00591D19"/>
    <w:rPr>
      <w:rFonts w:ascii="Arial" w:hAnsi="Arial" w:cs="Arial"/>
      <w:b/>
      <w:bCs/>
      <w:kern w:val="32"/>
      <w:sz w:val="32"/>
      <w:szCs w:val="32"/>
      <w:lang w:eastAsia="ko-KR"/>
    </w:rPr>
  </w:style>
  <w:style w:type="paragraph" w:styleId="NormalWeb">
    <w:name w:val="Normal (Web)"/>
    <w:basedOn w:val="Normal"/>
    <w:uiPriority w:val="99"/>
    <w:unhideWhenUsed/>
    <w:rsid w:val="008D100A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8D100A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D100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8D10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C44"/>
    <w:rPr>
      <w:rFonts w:ascii="Courier New" w:eastAsia="Times New Roman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ya\Desktop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A1512-1CE8-498C-86AB-F1A22D36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52</TotalTime>
  <Pages>11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Arshaan Iqbal</dc:creator>
  <cp:keywords/>
  <dc:description/>
  <cp:lastModifiedBy>Arshaan Iqbal</cp:lastModifiedBy>
  <cp:revision>1</cp:revision>
  <cp:lastPrinted>1899-12-31T18:30:00Z</cp:lastPrinted>
  <dcterms:created xsi:type="dcterms:W3CDTF">2022-06-21T16:58:00Z</dcterms:created>
  <dcterms:modified xsi:type="dcterms:W3CDTF">2022-06-21T17:50:00Z</dcterms:modified>
</cp:coreProperties>
</file>